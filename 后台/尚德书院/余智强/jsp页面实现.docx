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bookmarkStart w:id="0" w:name="_Toc12561"/>
      <w:bookmarkStart w:id="1" w:name="_Toc11213"/>
      <w:r>
        <w:rPr>
          <w:rFonts w:hint="eastAsia"/>
          <w:lang w:val="en-US" w:eastAsia="zh-CN"/>
        </w:rPr>
        <w:t>jsp页面实现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46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1480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ae1cd019-1886-4f2d-8ece-f410443367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导入c:Foreach包</w:t>
              </w:r>
            </w:sdtContent>
          </w:sdt>
          <w:r>
            <w:tab/>
          </w:r>
          <w:bookmarkStart w:id="3" w:name="_Toc17328_WPSOffice_Level1Page"/>
          <w:r>
            <w:t>1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b43eff4e-1048-430d-97eb-da034a44d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导入bootstrap jquery datatable</w:t>
              </w:r>
            </w:sdtContent>
          </w:sdt>
          <w:r>
            <w:tab/>
          </w:r>
          <w:bookmarkStart w:id="4" w:name="_Toc14801_WPSOffice_Level1Page"/>
          <w:r>
            <w:t>1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05c6d161-030c-4069-b558-84494014552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导入动画效果的包</w:t>
              </w:r>
            </w:sdtContent>
          </w:sdt>
          <w:r>
            <w:tab/>
          </w:r>
          <w:bookmarkStart w:id="5" w:name="_Toc15934_WPSOffice_Level1Page"/>
          <w:r>
            <w:t>1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6d24e2b8-19fa-4142-a20c-c43c67bac7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导入字体包</w:t>
              </w:r>
            </w:sdtContent>
          </w:sdt>
          <w:r>
            <w:tab/>
          </w:r>
          <w:bookmarkStart w:id="6" w:name="_Toc26180_WPSOffice_Level1Page"/>
          <w:r>
            <w:t>1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60ca4fe7-f335-4478-ba08-e03fe09d7e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构建一个灰色背景</w:t>
              </w:r>
            </w:sdtContent>
          </w:sdt>
          <w:r>
            <w:tab/>
          </w:r>
          <w:bookmarkStart w:id="7" w:name="_Toc25661_WPSOffice_Level1Page"/>
          <w:r>
            <w:t>1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28fc522e-d0c8-4b00-a3ef-498586e3d5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书写导航栏</w:t>
              </w:r>
            </w:sdtContent>
          </w:sdt>
          <w:r>
            <w:tab/>
          </w:r>
          <w:bookmarkStart w:id="8" w:name="_Toc1636_WPSOffice_Level1Page"/>
          <w:r>
            <w:t>1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3db47e4f-c8ad-4c72-9573-6d2fbc1700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 导航栏说明</w:t>
              </w:r>
            </w:sdtContent>
          </w:sdt>
          <w:r>
            <w:tab/>
          </w:r>
          <w:bookmarkStart w:id="9" w:name="_Toc4392_WPSOffice_Level1Page"/>
          <w:r>
            <w:t>2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9c340d8d-f9ff-4287-b7e7-fb3868172a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 onchange的两个方法的实现</w:t>
              </w:r>
            </w:sdtContent>
          </w:sdt>
          <w:r>
            <w:tab/>
          </w:r>
          <w:bookmarkStart w:id="10" w:name="_Toc3299_WPSOffice_Level1Page"/>
          <w:r>
            <w:t>2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4c337fae-7ad3-4a3c-a317-ba6c98220f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 给select赋值数据</w:t>
              </w:r>
            </w:sdtContent>
          </w:sdt>
          <w:r>
            <w:tab/>
          </w:r>
          <w:bookmarkStart w:id="11" w:name="_Toc13963_WPSOffice_Level1Page"/>
          <w:r>
            <w:t>3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4dcc47da-3154-4b79-a064-bc00ada6f3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 效果</w:t>
              </w:r>
            </w:sdtContent>
          </w:sdt>
          <w:r>
            <w:tab/>
          </w:r>
          <w:bookmarkStart w:id="12" w:name="_Toc20536_WPSOffice_Level1Page"/>
          <w:r>
            <w:t>3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8f7f0c50-fcd2-42a1-9e90-67c9324a09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 学生信息的显示</w:t>
              </w:r>
            </w:sdtContent>
          </w:sdt>
          <w:r>
            <w:tab/>
          </w:r>
          <w:bookmarkStart w:id="13" w:name="_Toc14261_WPSOffice_Level1Page"/>
          <w:r>
            <w:t>3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9b261765-d3c9-4776-927e-c7a6683ffd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 给table添加数据</w:t>
              </w:r>
            </w:sdtContent>
          </w:sdt>
          <w:r>
            <w:tab/>
          </w:r>
          <w:bookmarkStart w:id="14" w:name="_Toc14941_WPSOffice_Level1Page"/>
          <w:r>
            <w:t>3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976ac320-bf56-416b-8daa-1fff35ea13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13. 在struts添加information.action</w:t>
              </w:r>
            </w:sdtContent>
          </w:sdt>
          <w:r>
            <w:tab/>
          </w:r>
          <w:bookmarkStart w:id="15" w:name="_Toc17147_WPSOffice_Level1Page"/>
          <w:r>
            <w:t>4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39497a40-5ed4-4b00-a66a-fe0adb9230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14. 在action添加findAll方法</w:t>
              </w:r>
            </w:sdtContent>
          </w:sdt>
          <w:r>
            <w:tab/>
          </w:r>
          <w:bookmarkStart w:id="16" w:name="_Toc912_WPSOffice_Level1Page"/>
          <w:r>
            <w:t>5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_Toc19952_WPSOffice_Level1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d49e8763-cb96-4a28-a61a-9d20d2da63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15. 这里需要写一个将数据转换成json方法的类JSONTools.jsva</w:t>
              </w:r>
            </w:sdtContent>
          </w:sdt>
          <w:r>
            <w:tab/>
          </w:r>
          <w:bookmarkStart w:id="17" w:name="_Toc19952_WPSOffice_Level1Page"/>
          <w:r>
            <w:t>5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f6a22f05-8fd5-4875-908a-e0fb14860c5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16. 效果</w:t>
              </w:r>
            </w:sdtContent>
          </w:sdt>
          <w:r>
            <w:tab/>
          </w:r>
          <w:bookmarkStart w:id="18" w:name="_Toc14370_WPSOffice_Level1Page"/>
          <w:r>
            <w:t>5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1ba7b20f-2234-4cb2-8c5f-98ff3e320a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17. 实现查找效果</w:t>
              </w:r>
            </w:sdtContent>
          </w:sdt>
          <w:r>
            <w:tab/>
          </w:r>
          <w:bookmarkStart w:id="19" w:name="_Toc5258_WPSOffice_Level1Page"/>
          <w:r>
            <w:t>6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f11a71b8-e181-4a33-940e-f6b4c1a519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18. 实现选中datatable行的效果</w:t>
              </w:r>
            </w:sdtContent>
          </w:sdt>
          <w:r>
            <w:tab/>
          </w:r>
          <w:bookmarkStart w:id="20" w:name="_Toc2442_WPSOffice_Level1Page"/>
          <w:r>
            <w:t>6</w:t>
          </w:r>
          <w:bookmarkEnd w:id="20"/>
          <w:r>
            <w:fldChar w:fldCharType="end"/>
          </w:r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17328_WPSOffice_Level1"/>
      <w:r>
        <w:rPr>
          <w:rFonts w:hint="eastAsia"/>
          <w:lang w:val="en-US" w:eastAsia="zh-CN"/>
        </w:rPr>
        <w:t>导入c:Foreach包</w:t>
      </w:r>
      <w:bookmarkEnd w:id="2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highlight w:val="white"/>
        </w:rPr>
        <w:t>&lt;%@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taglib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uri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"http://java.sun.com/jsp/jstl/core"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prefix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"c"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%&gt;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2" w:name="_Toc14801_WPSOffice_Level1"/>
      <w:r>
        <w:rPr>
          <w:rFonts w:hint="eastAsia"/>
          <w:lang w:val="en-US" w:eastAsia="zh-CN"/>
        </w:rPr>
        <w:t>导入bootstrap jquery datatable</w:t>
      </w:r>
      <w:bookmarkEnd w:id="22"/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"jules/css/bootstrap.min14ed.css?v=3.3.6"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"http://cdn.datatables.net/1.10.15/css/jquery.dataTables.min.css"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"https://cdn.bootcss.com/bootstrap/3.3.7/js/bootstrap.min.js"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"http://cdn.datatables.net/1.10.15/js/jquery.dataTables.min.js"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3" w:name="_Toc15934_WPSOffice_Level1"/>
      <w:r>
        <w:rPr>
          <w:rFonts w:hint="eastAsia"/>
          <w:lang w:val="en-US" w:eastAsia="zh-CN"/>
        </w:rPr>
        <w:t>导入动画效果的包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"jules/css/animate.min.css"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4" w:name="_Toc26180_WPSOffice_Level1"/>
      <w:r>
        <w:rPr>
          <w:rFonts w:hint="eastAsia"/>
          <w:lang w:val="en-US" w:eastAsia="zh-CN"/>
        </w:rPr>
        <w:t>导入字体包</w:t>
      </w:r>
      <w:bookmarkEnd w:id="2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"jules/css/font-awesome.min93e3.css?v=4.4.0"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5" w:name="_Toc25661_WPSOffice_Level1"/>
      <w:r>
        <w:rPr>
          <w:rFonts w:hint="eastAsia"/>
          <w:lang w:val="en-US" w:eastAsia="zh-CN"/>
        </w:rPr>
        <w:t>构建一个灰色背景</w:t>
      </w:r>
      <w:bookmarkEnd w:id="2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  <w:u w:val="none"/>
        </w:rPr>
        <w:t>body</w:t>
      </w:r>
      <w:r>
        <w:rPr>
          <w:rFonts w:hint="eastAsia" w:ascii="Consolas" w:hAnsi="Consolas" w:eastAsia="Consolas"/>
          <w:sz w:val="20"/>
          <w:highlight w:val="none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"gray-bg"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20"/>
          <w:highlight w:val="white"/>
          <w:lang w:val="en-US" w:eastAsia="zh-CN"/>
        </w:rPr>
        <w:t>&lt;/body&gt;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6" w:name="_Toc1636_WPSOffice_Level1"/>
      <w:r>
        <w:rPr>
          <w:rFonts w:hint="eastAsia"/>
          <w:lang w:val="en-US" w:eastAsia="zh-CN"/>
        </w:rPr>
        <w:t>书写导航栏</w:t>
      </w:r>
      <w:bookmarkEnd w:id="2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"table table-bordered"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22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22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22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"aaa"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"changeCla()"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             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所有学院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${xueyuanlist}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${res.id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${res.SCollege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"zhuanye"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"changezhaunye()"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所有专业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ind w:left="2859" w:leftChars="1190" w:hanging="360" w:hangingChars="20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"nianji"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"changezhaunye()"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所有年级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${nianjilist}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"vs"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${vs.id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${vs.SGrade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ind w:firstLine="1800" w:firstLineChars="100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"banji"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"changestu()"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所有班級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"btn btn-success"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"search"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查找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7" w:name="_Toc4392_WPSOffice_Level1"/>
      <w:r>
        <w:rPr>
          <w:rFonts w:hint="eastAsia"/>
          <w:lang w:val="en-US" w:eastAsia="zh-CN"/>
        </w:rPr>
        <w:t>导航栏说明</w:t>
      </w:r>
      <w:bookmarkEnd w:id="2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 学院 专业的select添加了onchange().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目的：专业要随着学院改变而改变  班级要随着专业改变而改变 班级要随着年级的改变而改变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8" w:name="_Toc3299_WPSOffice_Level1"/>
      <w:r>
        <w:rPr>
          <w:rFonts w:hint="eastAsia"/>
          <w:lang w:val="en-US" w:eastAsia="zh-CN"/>
        </w:rPr>
        <w:t>onchange的两个方法的实现</w:t>
      </w:r>
      <w:bookmarkEnd w:id="2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changeCla()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s=$(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"#aaa"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document.getElementById(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"zhuanye"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).innerHTML=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document.getElementById(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"zhuanye"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'所有专业'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'all'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"${zhuanyelist}"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'${res.SCollege}'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{$(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'#zhuanye'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"&lt;option value='${res.id }'&gt;${res.SProfession }&lt;/option&gt;"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'所有学院'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  document.getElementById(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"banji"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).innerHTML=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document.getElementById(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"banji"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'所有班级'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'all'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changezhaunye()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s=$(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"#banji"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$(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#banji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).html(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“”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         $(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#banji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).append(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&lt;options value=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all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&gt;所有班级&lt;/option&gt;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)</w:t>
            </w:r>
            <w:bookmarkStart w:id="39" w:name="_GoBack"/>
            <w:bookmarkEnd w:id="39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s=$(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"#zhuanye"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b=$(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"#nianji"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console.log(b);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"${banjilist}"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&amp; b==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'${res.SGrade}'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'#banji'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"&lt;option value='${res.id }'&gt;${res.SClass }&lt;/option&gt;"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(b==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'所有年级'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'#banji'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"&lt;option value='${res.id }'&gt;${res.SClass }&lt;/option&gt;"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9" w:name="_Toc13963_WPSOffice_Level1"/>
      <w:r>
        <w:rPr>
          <w:rFonts w:hint="eastAsia"/>
          <w:lang w:val="en-US" w:eastAsia="zh-CN"/>
        </w:rPr>
        <w:t>给select赋值数据</w:t>
      </w:r>
      <w:bookmarkEnd w:id="2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40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新建类action.java,定义变量，并生成get set方法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xueyuanlist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ArrayList&lt;Student&gt;();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zhuanyelist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ArrayList&lt;Student&gt;();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banjilist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ArrayList&lt;Student&gt;();</w:t>
            </w:r>
          </w:p>
          <w:p>
            <w:pPr>
              <w:numPr>
                <w:ilvl w:val="0"/>
                <w:numId w:val="0"/>
              </w:numPr>
              <w:ind w:left="40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xueyuanlist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.allStudentGrade();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zhuanyelist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.allStudentProfession();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banjilist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.allStudentClass();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0" w:name="_Toc20536_WPSOffice_Level1"/>
      <w:r>
        <w:rPr>
          <w:rFonts w:hint="eastAsia"/>
          <w:lang w:val="en-US" w:eastAsia="zh-CN"/>
        </w:rPr>
        <w:t>效果</w:t>
      </w:r>
      <w:bookmarkEnd w:id="3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765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1" w:name="_Toc14261_WPSOffice_Level1"/>
      <w:r>
        <w:rPr>
          <w:rFonts w:hint="eastAsia"/>
          <w:lang w:val="en-US" w:eastAsia="zh-CN"/>
        </w:rPr>
        <w:t>学生信息的显示</w:t>
      </w:r>
      <w:bookmarkEnd w:id="31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4"/>
                <w:highlight w:val="none"/>
              </w:rPr>
              <w:t>"example"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4"/>
                <w:highlight w:val="none"/>
              </w:rPr>
              <w:t>"table table-bordered"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  <w:szCs w:val="24"/>
                <w:highlight w:val="none"/>
              </w:rPr>
              <w:t>100%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学号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学校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班级性质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导师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</w:tc>
      </w:tr>
    </w:tbl>
    <w:p>
      <w:pPr>
        <w:pStyle w:val="4"/>
        <w:numPr>
          <w:ilvl w:val="0"/>
          <w:numId w:val="1"/>
        </w:numPr>
        <w:tabs>
          <w:tab w:val="clear" w:pos="312"/>
        </w:tabs>
        <w:ind w:left="420" w:leftChars="200" w:firstLine="0" w:firstLineChars="0"/>
        <w:rPr>
          <w:rFonts w:hint="eastAsia"/>
          <w:lang w:val="en-US" w:eastAsia="zh-CN"/>
        </w:rPr>
      </w:pPr>
      <w:bookmarkStart w:id="32" w:name="_Toc14941_WPSOffice_Level1"/>
      <w:r>
        <w:rPr>
          <w:rFonts w:hint="eastAsia"/>
          <w:lang w:val="en-US" w:eastAsia="zh-CN"/>
        </w:rPr>
        <w:t>给table添加数据</w:t>
      </w:r>
      <w:bookmarkEnd w:id="3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serviceSize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ajax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: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</w:t>
            </w:r>
            <w:r>
              <w:rPr>
                <w:rFonts w:hint="eastAsia" w:ascii="Consolas" w:hAnsi="Consolas" w:eastAsia="宋体"/>
                <w:sz w:val="20"/>
                <w:highlight w:val="white"/>
                <w:lang w:val="en-US" w:eastAsia="zh-CN"/>
              </w:rPr>
              <w:t>information.action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columns : [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"two"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"three"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render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(data, type, full, callback)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switch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case 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case 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case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"four"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"five"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"six"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"seven"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"eight"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"nine"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]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3" w:name="_Toc17147_WPSOffice_Level1"/>
      <w:r>
        <w:rPr>
          <w:rFonts w:hint="eastAsia"/>
          <w:lang w:val="en-US" w:eastAsia="zh-CN"/>
        </w:rPr>
        <w:t>在struts添加information.action</w:t>
      </w:r>
      <w:bookmarkEnd w:id="3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"json-default"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"information"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"action"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"findAll"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注意：package的name要写成 name=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web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 xml:space="preserve">  extends=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json-default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4" w:name="_Toc912_WPSOffice_Level1"/>
      <w:r>
        <w:rPr>
          <w:rFonts w:hint="eastAsia"/>
          <w:lang w:val="en-US" w:eastAsia="zh-CN"/>
        </w:rPr>
        <w:t>在action添加findAll方法</w:t>
      </w:r>
      <w:bookmarkEnd w:id="3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findAll(){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xueyuanlist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List&lt;Map&lt;String,Object&gt;&gt; listM=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ArrayList&lt;Map&lt;String, Object&gt;&gt;();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List&lt;Student&gt; lists=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.findAllStudent();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(Student s:lists){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Map&lt;String,Object&gt; map=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HashMap&lt;String 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"one"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,s.getId().getSStudentId());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"two"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"three"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,s.getSSex());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"four"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s.getSSchool());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"five"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s.getSCollege());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"six"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,s.getSGrade());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"seven"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,s.getSProfession());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"eight"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,s.getSClass());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"nine"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s.getSClasstype());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"ten"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,s.getSTutor());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listM.add(map);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listM);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5" w:name="_Toc19952_WPSOffice_Level1"/>
      <w:r>
        <w:rPr>
          <w:rFonts w:hint="eastAsia"/>
          <w:lang w:val="en-US" w:eastAsia="zh-CN"/>
        </w:rPr>
        <w:t>这里需要写一个将数据转换成json方法的类JSONTools.jsva</w:t>
      </w:r>
      <w:bookmarkEnd w:id="3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JSONObject createJsonObject(String key,Object value)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JSONObject jsonObject=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System.out.println("java代码封装为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字符串");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jsonObject.put(key, 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jsonObject;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6" w:name="_Toc14370_WPSOffice_Level1"/>
      <w:r>
        <w:rPr>
          <w:rFonts w:hint="eastAsia"/>
          <w:lang w:val="en-US" w:eastAsia="zh-CN"/>
        </w:rPr>
        <w:t>效果</w:t>
      </w:r>
      <w:bookmarkEnd w:id="36"/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50190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7" w:name="_Toc5258_WPSOffice_Level1"/>
      <w:r>
        <w:rPr>
          <w:rFonts w:hint="eastAsia"/>
          <w:lang w:val="en-US" w:eastAsia="zh-CN"/>
        </w:rPr>
        <w:t>实现查找效果</w:t>
      </w:r>
      <w:bookmarkEnd w:id="3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"#search"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"information"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).DataTable().ajax.url(encodeURI(url)).load()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//example是table的id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8" w:name="_Toc2442_WPSOffice_Level1"/>
      <w:r>
        <w:rPr>
          <w:rFonts w:hint="eastAsia"/>
          <w:lang w:val="en-US" w:eastAsia="zh-CN"/>
        </w:rPr>
        <w:t>实现选中datatable行的效果</w:t>
      </w:r>
      <w:bookmarkEnd w:id="3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 tbody'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'tr'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).addClass(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'selected'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17043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全部jsp代码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BF5F3F"/>
                <w:sz w:val="15"/>
                <w:szCs w:val="20"/>
              </w:rPr>
              <w:t>&lt;%@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page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"java"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"java.util.*"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5"/>
                <w:szCs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BF5F3F"/>
                <w:sz w:val="15"/>
                <w:szCs w:val="20"/>
              </w:rPr>
              <w:t>&lt;%@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taglib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"c"</w:t>
            </w:r>
            <w:r>
              <w:rPr>
                <w:rFonts w:hint="eastAsia" w:ascii="Consolas" w:hAnsi="Consolas" w:eastAsia="Consolas"/>
                <w:color w:val="BF5F3F"/>
                <w:sz w:val="15"/>
                <w:szCs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HTML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&lt;!-- 新 Bootstrap4 核心 CSS 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"https://cdn.bootcss.com/bootstrap/4.1.0/css/bootstrap.min.css"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&lt;!-- jQuery文件。务必在bootstrap.min.js 之前引入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"https://cdn.bootcss.com/jquery/3.2.1/jquery.min.js"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&lt;!-- popper.min.js 用于弹窗、提示、下拉菜单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"https://cdn.bootcss.com/popper.js/1.12.5/umd/popper.min.js"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&lt;!-- 最新的 Bootstrap4 核心 JavaScript 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"https://cdn.bootcss.com/bootstrap/4.1.0/js/bootstrap.min.js"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"jules/css/font-awesome.min93e3.css?v=4.4.0"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"jules/css/animate.min.css"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"jules/css/dataTables.bootstrap.css"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"http://cdn.datatables.net/1.10.15/css/jquery.dataTables.min.css"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"http://cdn.datatables.net/1.10.15/js/jquery.dataTables.min.js"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i/>
                <w:color w:val="3F7F7F"/>
                <w:sz w:val="15"/>
                <w:szCs w:val="20"/>
              </w:rPr>
              <w:t>.selectedd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background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#ABABAB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cursor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pointer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body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"gray-bg"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"container-fluid"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a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"studentt.action"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"aa"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display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u w:val="single"/>
              </w:rPr>
              <w:t>dianji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margin-left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margin-top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"table table-bordered"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"form-control"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"aaa"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</w:rPr>
              <w:t>"changeCla()"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c:forEach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${xueyuanlist}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${res.id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${res.SCollege 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${res.SCollege 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"form-control"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"zhuanye"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</w:rPr>
              <w:t>"changezhaunye()"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所有专业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"form-control"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"banji"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所有班級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"btn btn-success"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"search"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查找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3px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"tabs-container"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ul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"nav nav-tabs"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role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"tablist"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a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"#student1"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学生列表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"tab-content"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"tab-pane fade in active"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"student1"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"example"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"table table-bordered"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100%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学号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学校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班级性质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导师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changeCla()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console.log($(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"#aaa"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"${zhuanyelist}"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'#zhuanye'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"&lt;option value='${res.id }'&gt;${res.SProfession }&lt;/option&gt;"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changezhaunye()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"${banjilist}"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"${banjilist}"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'#banji'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"&lt;option value='${res.id }'&gt;${res.SClass }&lt;/option&gt;"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'#aa'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).click();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).DataTable({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serviceSize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ajax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url : 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'jj.json'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columns : [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"one"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"two"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"three"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render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(data, type, full, callback)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switch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case 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case 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case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"four"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"five"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"six"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"seven"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"eight"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"nine"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"ten"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'#example tbody'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).on(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'tr'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      $(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).addClass(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'selected'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"#search"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"information"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).DataTable().ajax.url(encodeURI(url)).load()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E0A67"/>
    <w:multiLevelType w:val="singleLevel"/>
    <w:tmpl w:val="8A9E0A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49037E"/>
    <w:rsid w:val="45506215"/>
    <w:rsid w:val="49A74D96"/>
    <w:rsid w:val="622417F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e1cd019-1886-4f2d-8ece-f410443367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1cd019-1886-4f2d-8ece-f410443367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3eff4e-1048-430d-97eb-da034a44d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3eff4e-1048-430d-97eb-da034a44d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c6d161-030c-4069-b558-8449401455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c6d161-030c-4069-b558-8449401455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24e2b8-19fa-4142-a20c-c43c67bac7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24e2b8-19fa-4142-a20c-c43c67bac7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ca4fe7-f335-4478-ba08-e03fe09d7e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ca4fe7-f335-4478-ba08-e03fe09d7e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fc522e-d0c8-4b00-a3ef-498586e3d5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fc522e-d0c8-4b00-a3ef-498586e3d5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b47e4f-c8ad-4c72-9573-6d2fbc1700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b47e4f-c8ad-4c72-9573-6d2fbc1700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340d8d-f9ff-4287-b7e7-fb3868172a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340d8d-f9ff-4287-b7e7-fb3868172a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337fae-7ad3-4a3c-a317-ba6c98220f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337fae-7ad3-4a3c-a317-ba6c98220f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cc47da-3154-4b79-a064-bc00ada6f3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cc47da-3154-4b79-a064-bc00ada6f3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7f0c50-fcd2-42a1-9e90-67c9324a09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7f0c50-fcd2-42a1-9e90-67c9324a09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61765-d3c9-4776-927e-c7a6683ffd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61765-d3c9-4776-927e-c7a6683ffd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6ac320-bf56-416b-8daa-1fff35ea13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ac320-bf56-416b-8daa-1fff35ea13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497a40-5ed4-4b00-a66a-fe0adb9230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497a40-5ed4-4b00-a66a-fe0adb9230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9e8763-cb96-4a28-a61a-9d20d2da63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9e8763-cb96-4a28-a61a-9d20d2da63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a22f05-8fd5-4875-908a-e0fb14860c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a22f05-8fd5-4875-908a-e0fb14860c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a7b20f-2234-4cb2-8c5f-98ff3e320a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a7b20f-2234-4cb2-8c5f-98ff3e320a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1a71b8-e181-4a33-940e-f6b4c1a519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1a71b8-e181-4a33-940e-f6b4c1a519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2018-09-11T10:28:00Z</dcterms:created>
  <dc:creator>liberty</dc:creator>
  <cp:lastModifiedBy>liberty</cp:lastModifiedBy>
  <dcterms:modified xsi:type="dcterms:W3CDTF">2018-09-13T03:02:26Z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