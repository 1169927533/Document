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java后台生成二维码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写入生成二维码的函数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BufferedImage encodeImage(String contents){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BufferedImage image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Qrcode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qrcode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Qrcode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/***表示的字符串长度： 容错率(ECC) 显示编码模式(EncodeMode)及版本(Version)有关***/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/*二维码的纠错级别(排错率)，共有四级：可选L(7%)、M(15%)、Q(25%)、H(30%)(最高H)。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纠错信息同样存储在二维码中，纠错级别越高，纠错信息占用的空间越多，那么能存储的有用信息就越少,对二维码清晰度的要求越小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qrcode.setQrcodeErrorCorrect(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'M'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//编码模式：Numeric 数字, Alphanumeric 英文字母,Binary 二进制,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Kanji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汉字(第一个大写字母表示)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qrcode.setQrcodeEncodeMode(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二维码的版本号：也象征着二维码的信息容量；二维码可以看成一个黑白方格矩阵，版本不同，矩阵长宽方向方格的总数量分别不同。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1-40总共40个版本，版本1为21*21矩阵，版本每增1，二维码的两个边长都增4；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版本2 为25x25模块，最高版本为是40，是177*177的矩阵；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qrcode.setQrcodeVersion(7);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//获取内容的字节数组，设置编码格式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[] contentBytes = contents.getBytes(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//图片尺寸,会根据version的变大，而变大，自己需要计算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imgSize = 139;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image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BufferedImage(imgSize, imgSize, BufferedImage.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TYPE_INT_RGB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//获取画笔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Graphics2D gs = image.createGraphics();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//设置背景色 白色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gs.setBackground(Color.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WHITE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gs.clearRect(0, 0, imgSize, imgSize);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//设定图像颜色 黑色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gs.setColor(Color.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BLACK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设置偏移量，不设置可能导致二维码生产错误(解析失败出错)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pixoff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//二维码输出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(contentBytes.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&gt; 0 &amp;&amp; contentBytes.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150){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[][] code = qrcode.calQrcode(contentBytes);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codeLen = code.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codeLen; i++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 = 0; j &lt; codeLen; 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(code[j][i]){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gs.fillRect(j * 3 + pixoff, i * 3 + pixoff, 3,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"This is content bytes length not in [0,150]."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gs.dispose();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image.flush();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"生成二维码失败"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+e.getMessage());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image;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测试函数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writeToFile(String contents,String format,File file){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BufferedImage image = 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none"/>
              </w:rPr>
              <w:t>encodeImage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(contents);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ImageIO.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none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(image, format, 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none"/>
                <w:u w:val="singl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none"/>
              </w:rPr>
              <w:t>"二维码写入文件失败"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+e.getMessage());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>//contents是二维码的内容 format是图片类型 file是写入文件路径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main(String []args){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createrweima s=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createrweima();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s.testWriteToFile();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}</w:t>
            </w:r>
          </w:p>
        </w:tc>
      </w:tr>
    </w:tbl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全部代码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gongju;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java.awt.Color;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java.awt.Graphics2D;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java.awt.image.BufferedImage;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java.io.File;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java.io.OutputStream;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javax.imageio.ImageIO;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com.swetake.util.Qrcode;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createrweima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BufferedImage encodeImage(String contents){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BufferedImage image =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Qrcode qrcode = new Qrcode();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/***表示的字符串长度： 容错率(ECC) 显示编码模式(EncodeMode)及版本(Version)有关***/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/*二维码的纠错级别(排错率)，共有四级：可选L(7%)、M(15%)、Q(25%)、H(30%)(最高H)。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纠错信息同样存储在二维码中，纠错级别越高，纠错信息占用的空间越多，那么能存储的有用信息就越少,对二维码清晰度的要求越小 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qrcode.setQrcodeErrorCorrect('M');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//编码模式：Numeric 数字, Alphanumeric 英文字母,Binary 二进制,Kanji 汉字(第一个大写字母表示)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qrcode.setQrcodeEncodeMode('B');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二维码的版本号：也象征着二维码的信息容量；二维码可以看成一个黑白方格矩阵，版本不同，矩阵长宽方向方格的总数量分别不同。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1-40总共40个版本，版本1为21*21矩阵，版本每增1，二维码的两个边长都增4；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版本2 为25x25模块，最高版本为是40，是177*177的矩阵；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qrcode.setQrcodeVersion(7);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//获取内容的字节数组，设置编码格式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byte [] contentBytes = contents.getBytes("UTF-8");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//图片尺寸,会根据version的变大，而变大，自己需要计算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imgSize = 139;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image = new BufferedImage(imgSize, imgSize, BufferedImage.TYPE_INT_RGB);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//获取画笔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Graphics2D gs = image.createGraphics();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//设置背景色 白色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gs.setBackground(Color.WHITE);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gs.clearRect(0, 0, imgSize, imgSize);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//设定图像颜色 黑色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gs.setColor(Color.BLACK);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设置偏移量，不设置可能导致二维码生产错误(解析失败出错)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pixoff = 2;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//二维码输出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if(contentBytes.length &gt; 0 &amp;&amp; contentBytes.length &lt; 150){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boolean [][] code = qrcode.calQrcode(contentBytes);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codeLen = code.length;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 = 0; i &lt; codeLen; i++ 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j = 0; j &lt; codeLen; j++){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if(code[j][i]){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gs.fillRect(j * 3 + pixoff, i * 3 + pixoff, 3, 3);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System.out.println("This is content bytes length not in [0,150].");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gs.dispose();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image.flush();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(Exception 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System.out.println("生成二维码失败"+e.getMessage());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image;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writeToFile(String contents,String format,File file){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BufferedImage image = encodeImage(contents);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ImageIO.write(image, format, file);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(IOException 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System.out.println("二维码写入文件失败"+e.getMessage());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writeToStream(String contents,String format,OutputStream stream){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BufferedImage image = encodeImage(contents);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ImageIO.write(image, format, stream);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(IOException e)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System.out.println("二维码写入流失败"+e.getMessage());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testWriteToFile()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contents = "http://blog.csdn.net/typa01_kk";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format = "png"; //格式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logoImg = new File("D:"+File.separator+"logo.jpg");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img = new File("D://dd.png");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//生成二维码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createrweima.writeToFile(contents, format, img);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//添加logo图片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 img1 = new File("D:"+File.separator+"csdnlogo.jpg");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EncodeImgZingLogo.writeToFile(img, logoImg, format, img1);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//解析二维码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content = DecodeImgQrcode.decodeImg(img);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System.out.println("1:"+content);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//String content1 = DecodeImgQrcode.decodeImg(img1);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//System.out.println("2:"+content1);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main(String []args){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createrweima s=new createrweima();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s.testWriteToFile();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https://blog.csdn.net/typa01_kk/article/details/46676391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F05E7"/>
    <w:multiLevelType w:val="singleLevel"/>
    <w:tmpl w:val="92EF05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807755"/>
    <w:rsid w:val="516F72F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2018-09-23T01:50:00Z</dcterms:created>
  <dc:creator>liberty</dc:creator>
  <cp:lastModifiedBy>liberty</cp:lastModifiedBy>
  <dcterms:modified xsi:type="dcterms:W3CDTF">2018-09-23T01:56:16Z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