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bookmarkStart w:id="0" w:name="_Toc12561"/>
      <w:bookmarkStart w:id="1" w:name="_Toc11213"/>
      <w:r>
        <w:rPr>
          <w:rFonts w:hint="eastAsia"/>
          <w:lang w:val="en-US" w:eastAsia="zh-CN"/>
        </w:rPr>
        <w:t>jsp页面实现</w:t>
      </w:r>
      <w:bookmarkEnd w:id="0"/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84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1480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_Toc17328_WPSOffice_Level1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ae1cd019-1886-4f2d-8ece-f4104433676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导入c:Foreach包</w:t>
              </w:r>
            </w:sdtContent>
          </w:sdt>
          <w:r>
            <w:tab/>
          </w:r>
          <w:bookmarkStart w:id="3" w:name="_Toc17328_WPSOffice_Level1Page"/>
          <w:r>
            <w:t>1</w:t>
          </w:r>
          <w:bookmarkEnd w:id="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_Toc14801_WPSOffice_Level1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b43eff4e-1048-430d-97eb-da034a44dd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导入bootstrap jquery datatable</w:t>
              </w:r>
            </w:sdtContent>
          </w:sdt>
          <w:r>
            <w:tab/>
          </w:r>
          <w:bookmarkStart w:id="4" w:name="_Toc14801_WPSOffice_Level1Page"/>
          <w:r>
            <w:t>1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_Toc15934_WPSOffice_Level1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05c6d161-030c-4069-b558-84494014552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导入动画效果的包</w:t>
              </w:r>
            </w:sdtContent>
          </w:sdt>
          <w:r>
            <w:tab/>
          </w:r>
          <w:bookmarkStart w:id="5" w:name="_Toc15934_WPSOffice_Level1Page"/>
          <w:r>
            <w:t>1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_Toc26180_WPSOffice_Level1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6d24e2b8-19fa-4142-a20c-c43c67bac70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导入字体包</w:t>
              </w:r>
            </w:sdtContent>
          </w:sdt>
          <w:r>
            <w:tab/>
          </w:r>
          <w:bookmarkStart w:id="6" w:name="_Toc26180_WPSOffice_Level1Page"/>
          <w:r>
            <w:t>1</w:t>
          </w:r>
          <w:bookmarkEnd w:id="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_Toc25661_WPSOffice_Level1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60ca4fe7-f335-4478-ba08-e03fe09d7ed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 构建一个灰色背景</w:t>
              </w:r>
            </w:sdtContent>
          </w:sdt>
          <w:r>
            <w:tab/>
          </w:r>
          <w:bookmarkStart w:id="7" w:name="_Toc25661_WPSOffice_Level1Page"/>
          <w:r>
            <w:t>1</w:t>
          </w:r>
          <w:bookmarkEnd w:id="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28fc522e-d0c8-4b00-a3ef-498586e3d5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 书写导航栏</w:t>
              </w:r>
            </w:sdtContent>
          </w:sdt>
          <w:r>
            <w:tab/>
          </w:r>
          <w:bookmarkStart w:id="8" w:name="_Toc1636_WPSOffice_Level1Page"/>
          <w:r>
            <w:t>1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_Toc4392_WPSOffice_Level1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3db47e4f-c8ad-4c72-9573-6d2fbc17004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 导航栏说明</w:t>
              </w:r>
            </w:sdtContent>
          </w:sdt>
          <w:r>
            <w:tab/>
          </w:r>
          <w:bookmarkStart w:id="9" w:name="_Toc4392_WPSOffice_Level1Page"/>
          <w:r>
            <w:t>2</w:t>
          </w:r>
          <w:bookmarkEnd w:id="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_Toc3299_WPSOffice_Level1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9c340d8d-f9ff-4287-b7e7-fb3868172af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8. onchange的两个方法的实现</w:t>
              </w:r>
            </w:sdtContent>
          </w:sdt>
          <w:r>
            <w:tab/>
          </w:r>
          <w:bookmarkStart w:id="10" w:name="_Toc3299_WPSOffice_Level1Page"/>
          <w:r>
            <w:t>2</w:t>
          </w:r>
          <w:bookmarkEnd w:id="1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_Toc13963_WPSOffice_Level1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4c337fae-7ad3-4a3c-a317-ba6c98220f6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9. 给select赋值数据</w:t>
              </w:r>
            </w:sdtContent>
          </w:sdt>
          <w:r>
            <w:tab/>
          </w:r>
          <w:bookmarkStart w:id="11" w:name="_Toc13963_WPSOffice_Level1Page"/>
          <w:r>
            <w:t>3</w:t>
          </w:r>
          <w:bookmarkEnd w:id="1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4dcc47da-3154-4b79-a064-bc00ada6f3b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10. 效果</w:t>
              </w:r>
            </w:sdtContent>
          </w:sdt>
          <w:r>
            <w:tab/>
          </w:r>
          <w:bookmarkStart w:id="12" w:name="_Toc20536_WPSOffice_Level1Page"/>
          <w:r>
            <w:t>3</w:t>
          </w:r>
          <w:bookmarkEnd w:id="1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_Toc14261_WPSOffice_Level1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8f7f0c50-fcd2-42a1-9e90-67c9324a090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11. 学生信息的显示</w:t>
              </w:r>
            </w:sdtContent>
          </w:sdt>
          <w:r>
            <w:tab/>
          </w:r>
          <w:bookmarkStart w:id="13" w:name="_Toc14261_WPSOffice_Level1Page"/>
          <w:r>
            <w:t>3</w:t>
          </w:r>
          <w:bookmarkEnd w:id="1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_Toc14941_WPSOffice_Level1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9b261765-d3c9-4776-927e-c7a6683ffd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12. 给table添加数据</w:t>
              </w:r>
            </w:sdtContent>
          </w:sdt>
          <w:r>
            <w:tab/>
          </w:r>
          <w:bookmarkStart w:id="14" w:name="_Toc14941_WPSOffice_Level1Page"/>
          <w:r>
            <w:t>3</w:t>
          </w:r>
          <w:bookmarkEnd w:id="1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_Toc17147_WPSOffice_Level1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976ac320-bf56-416b-8daa-1fff35ea131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13. 在struts添加information.action</w:t>
              </w:r>
            </w:sdtContent>
          </w:sdt>
          <w:r>
            <w:tab/>
          </w:r>
          <w:bookmarkStart w:id="15" w:name="_Toc17147_WPSOffice_Level1Page"/>
          <w:r>
            <w:t>4</w:t>
          </w:r>
          <w:bookmarkEnd w:id="1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39497a40-5ed4-4b00-a66a-fe0adb9230d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14. 在action添加findAll方法</w:t>
              </w:r>
            </w:sdtContent>
          </w:sdt>
          <w:r>
            <w:tab/>
          </w:r>
          <w:bookmarkStart w:id="16" w:name="_Toc912_WPSOffice_Level1Page"/>
          <w:r>
            <w:t>5</w:t>
          </w:r>
          <w:bookmarkEnd w:id="1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_Toc19952_WPSOffice_Level1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d49e8763-cb96-4a28-a61a-9d20d2da63b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15. 这里需要写一个将数据转换成json方法的类JSONTools.jsva</w:t>
              </w:r>
            </w:sdtContent>
          </w:sdt>
          <w:r>
            <w:tab/>
          </w:r>
          <w:bookmarkStart w:id="17" w:name="_Toc19952_WPSOffice_Level1Page"/>
          <w:r>
            <w:t>5</w:t>
          </w:r>
          <w:bookmarkEnd w:id="1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f6a22f05-8fd5-4875-908a-e0fb14860c5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16. 效果</w:t>
              </w:r>
            </w:sdtContent>
          </w:sdt>
          <w:r>
            <w:tab/>
          </w:r>
          <w:bookmarkStart w:id="18" w:name="_Toc14370_WPSOffice_Level1Page"/>
          <w:r>
            <w:t>5</w:t>
          </w:r>
          <w:bookmarkEnd w:id="1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_Toc5258_WPSOffice_Level1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1ba7b20f-2234-4cb2-8c5f-98ff3e320a1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17. 实现查找效果</w:t>
              </w:r>
            </w:sdtContent>
          </w:sdt>
          <w:r>
            <w:tab/>
          </w:r>
          <w:bookmarkStart w:id="19" w:name="_Toc5258_WPSOffice_Level1Page"/>
          <w:r>
            <w:t>6</w:t>
          </w:r>
          <w:bookmarkEnd w:id="1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846"/>
              <w:placeholder>
                <w:docPart w:val="{f11a71b8-e181-4a33-940e-f6b4c1a5192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18. 实现选中datatable行的效果</w:t>
              </w:r>
            </w:sdtContent>
          </w:sdt>
          <w:r>
            <w:tab/>
          </w:r>
          <w:bookmarkStart w:id="20" w:name="_Toc2442_WPSOffice_Level1Page"/>
          <w:r>
            <w:t>6</w:t>
          </w:r>
          <w:bookmarkEnd w:id="20"/>
          <w:r>
            <w:fldChar w:fldCharType="end"/>
          </w:r>
          <w:bookmarkEnd w:id="2"/>
        </w:p>
      </w:sdtContent>
    </w:sdt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1" w:name="_Toc17328_WPSOffice_Level1"/>
      <w:r>
        <w:rPr>
          <w:rFonts w:hint="eastAsia"/>
          <w:lang w:val="en-US" w:eastAsia="zh-CN"/>
        </w:rPr>
        <w:t>导入c:Foreach包</w:t>
      </w:r>
      <w:bookmarkEnd w:id="21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BF5F3F"/>
          <w:sz w:val="20"/>
          <w:highlight w:val="white"/>
        </w:rPr>
        <w:t>&lt;%@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taglib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uri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"http://java.sun.com/jsp/jstl/core"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prefix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"c"</w:t>
      </w:r>
      <w:r>
        <w:rPr>
          <w:rFonts w:hint="eastAsia" w:ascii="Consolas" w:hAnsi="Consolas" w:eastAsia="Consolas"/>
          <w:color w:val="BF5F3F"/>
          <w:sz w:val="20"/>
          <w:highlight w:val="white"/>
        </w:rPr>
        <w:t>%&gt;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2" w:name="_Toc14801_WPSOffice_Level1"/>
      <w:r>
        <w:rPr>
          <w:rFonts w:hint="eastAsia"/>
          <w:lang w:val="en-US" w:eastAsia="zh-CN"/>
        </w:rPr>
        <w:t>导入bootstrap jquery datatable</w:t>
      </w:r>
      <w:bookmarkEnd w:id="22"/>
    </w:p>
    <w:p>
      <w:pPr>
        <w:numPr>
          <w:numId w:val="0"/>
        </w:numPr>
        <w:rPr>
          <w:rFonts w:hint="eastAsia" w:ascii="Consolas" w:hAnsi="Consolas" w:eastAsia="Consolas"/>
          <w:color w:val="008080"/>
          <w:sz w:val="20"/>
          <w:highlight w:val="white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link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"jules/css/bootstrap.min14ed.css?v=3.3.6"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rel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"stylesheet"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008080"/>
          <w:sz w:val="20"/>
          <w:highlight w:val="white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link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"http://cdn.datatables.net/1.10.15/css/jquery.dataTables.min.css"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rel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"stylesheet"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script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"https://cdn.bootcss.com/bootstrap/3.3.7/js/bootstrap.min.js"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</w:p>
    <w:p>
      <w:pPr>
        <w:numPr>
          <w:numId w:val="0"/>
        </w:numPr>
        <w:rPr>
          <w:rFonts w:hint="eastAsia" w:ascii="Consolas" w:hAnsi="Consolas" w:eastAsia="Consolas"/>
          <w:color w:val="00808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"http://cdn.datatables.net/1.10.15/js/jquery.dataTables.min.js"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3" w:name="_Toc15934_WPSOffice_Level1"/>
      <w:r>
        <w:rPr>
          <w:rFonts w:hint="eastAsia"/>
          <w:lang w:val="en-US" w:eastAsia="zh-CN"/>
        </w:rPr>
        <w:t>导入动画效果的包</w:t>
      </w:r>
      <w:bookmarkEnd w:id="23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link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 xml:space="preserve">"jules/css/animate.min.css"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rel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"stylesheet"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4" w:name="_Toc26180_WPSOffice_Level1"/>
      <w:r>
        <w:rPr>
          <w:rFonts w:hint="eastAsia"/>
          <w:lang w:val="en-US" w:eastAsia="zh-CN"/>
        </w:rPr>
        <w:t>导入字体包</w:t>
      </w:r>
      <w:bookmarkEnd w:id="24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white"/>
        </w:rPr>
        <w:t>link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"jules/css/font-awesome.min93e3.css?v=4.4.0"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rel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"stylesheet"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5" w:name="_Toc25661_WPSOffice_Level1"/>
      <w:r>
        <w:rPr>
          <w:rFonts w:hint="eastAsia"/>
          <w:lang w:val="en-US" w:eastAsia="zh-CN"/>
        </w:rPr>
        <w:t>构建一个灰色背景</w:t>
      </w:r>
      <w:bookmarkEnd w:id="25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0"/>
          <w:highlight w:val="white"/>
        </w:rPr>
        <w:t>"gray-bg"</w:t>
      </w:r>
      <w:r>
        <w:rPr>
          <w:rFonts w:hint="eastAsia" w:ascii="Consolas" w:hAnsi="Consolas" w:eastAsia="Consolas"/>
          <w:color w:val="008080"/>
          <w:sz w:val="20"/>
          <w:highlight w:val="white"/>
        </w:rPr>
        <w:t>&gt;</w:t>
      </w:r>
      <w:r>
        <w:rPr>
          <w:rFonts w:hint="eastAsia" w:ascii="Consolas" w:hAnsi="Consolas" w:eastAsia="宋体"/>
          <w:color w:val="008080"/>
          <w:sz w:val="20"/>
          <w:highlight w:val="white"/>
          <w:lang w:val="en-US" w:eastAsia="zh-CN"/>
        </w:rPr>
        <w:t>&lt;/body&gt;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6" w:name="_Toc1636_WPSOffice_Level1"/>
      <w:r>
        <w:rPr>
          <w:rFonts w:hint="eastAsia"/>
          <w:lang w:val="en-US" w:eastAsia="zh-CN"/>
        </w:rPr>
        <w:t>书写导航栏</w:t>
      </w:r>
      <w:bookmarkEnd w:id="26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margin-left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6"/>
                <w:szCs w:val="21"/>
              </w:rPr>
              <w:t>20px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margin-top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6"/>
                <w:szCs w:val="21"/>
              </w:rPr>
              <w:t>20px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table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"table table-bordered"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6"/>
                <w:szCs w:val="21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6"/>
                <w:szCs w:val="21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margin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6"/>
                <w:szCs w:val="21"/>
              </w:rPr>
              <w:t>0 auto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学院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"form-control"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"aaa"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</w:rPr>
              <w:t>"changeCla()"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c:forEach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${xueyuanlist}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"res"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option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${res.id }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${res.SCollege 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option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"2"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${res.SCollege 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专业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"form-control"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"zhuanye"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</w:rPr>
              <w:t>"changezhaunye()"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option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所有专业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班级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"form-control"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"banji"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option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所有班級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"btn btn-success"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"search"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查找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7" w:name="_Toc4392_WPSOffice_Level1"/>
      <w:r>
        <w:rPr>
          <w:rFonts w:hint="eastAsia"/>
          <w:lang w:val="en-US" w:eastAsia="zh-CN"/>
        </w:rPr>
        <w:t>导航栏说明</w:t>
      </w:r>
      <w:bookmarkEnd w:id="2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给学院  专业的select添加了onchange().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目的：专业要随着学院改变而改变  班级要随着专业改变而改变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8" w:name="_Toc3299_WPSOffice_Level1"/>
      <w:r>
        <w:rPr>
          <w:rFonts w:hint="eastAsia"/>
          <w:lang w:val="en-US" w:eastAsia="zh-CN"/>
        </w:rPr>
        <w:t>onchange的两个方法的实现</w:t>
      </w:r>
      <w:bookmarkEnd w:id="28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2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changeCla()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console.log($(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22"/>
                <w:highlight w:val="white"/>
              </w:rPr>
              <w:t>"#aaa"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22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).text());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&lt;c:forEach items=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22"/>
                <w:highlight w:val="white"/>
              </w:rPr>
              <w:t>"${zhuanyelist}"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2"/>
                <w:highlight w:val="white"/>
              </w:rPr>
              <w:t xml:space="preserve"> 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22"/>
                <w:highlight w:val="white"/>
              </w:rPr>
              <w:t>"res"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8"/>
                <w:szCs w:val="22"/>
                <w:highlight w:val="white"/>
              </w:rPr>
              <w:t>'#zhuanye'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).append(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8"/>
                <w:szCs w:val="22"/>
                <w:highlight w:val="white"/>
              </w:rPr>
              <w:t>"&lt;option value='${res.id }'&gt;${res.SProfession }&lt;/option&gt;"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&lt;/c:forEach&gt;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2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changezhaunye()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&lt;c:forEach items=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22"/>
                <w:highlight w:val="white"/>
              </w:rPr>
              <w:t>"${banjilist}"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2"/>
                <w:highlight w:val="white"/>
              </w:rPr>
              <w:t xml:space="preserve"> 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22"/>
                <w:highlight w:val="white"/>
              </w:rPr>
              <w:t>"res"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&lt;c:forEach items=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22"/>
                <w:highlight w:val="white"/>
              </w:rPr>
              <w:t>"${banjilist}"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2"/>
                <w:highlight w:val="white"/>
              </w:rPr>
              <w:t xml:space="preserve"> 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22"/>
                <w:highlight w:val="white"/>
              </w:rPr>
              <w:t>"res"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8"/>
                <w:szCs w:val="22"/>
                <w:highlight w:val="white"/>
              </w:rPr>
              <w:t>'#banji'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).append(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8"/>
                <w:szCs w:val="22"/>
                <w:highlight w:val="white"/>
              </w:rPr>
              <w:t>"&lt;option value='${res.id }'&gt;${res.SClass }&lt;/option&gt;"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&lt;/c:forEach&gt;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&lt;/c:forEach&gt;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2"/>
                <w:highlight w:val="white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9" w:name="_Toc13963_WPSOffice_Level1"/>
      <w:r>
        <w:rPr>
          <w:rFonts w:hint="eastAsia"/>
          <w:lang w:val="en-US" w:eastAsia="zh-CN"/>
        </w:rPr>
        <w:t>给select赋值数据</w:t>
      </w:r>
      <w:bookmarkEnd w:id="29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numPr>
                <w:numId w:val="0"/>
              </w:numPr>
              <w:ind w:left="40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新建类action.java,定义变量，并生成get set方法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List&lt;Student&gt;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none"/>
              </w:rPr>
              <w:t>xueyuanlist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ArrayList&lt;Student&gt;();</w:t>
            </w:r>
          </w:p>
          <w:p>
            <w:pPr>
              <w:shd w:val="clear"/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List&lt;Student&gt;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none"/>
              </w:rPr>
              <w:t>zhuanyelist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ArrayList&lt;Student&gt;();</w:t>
            </w:r>
          </w:p>
          <w:p>
            <w:pPr>
              <w:numPr>
                <w:numId w:val="0"/>
              </w:numPr>
              <w:shd w:val="clear"/>
              <w:rPr>
                <w:rFonts w:hint="eastAsia"/>
                <w:sz w:val="18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List&lt;Student&gt;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none"/>
              </w:rPr>
              <w:t>banjilist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none"/>
              </w:rPr>
              <w:t xml:space="preserve"> ArrayList&lt;Student&gt;();</w:t>
            </w:r>
          </w:p>
          <w:p>
            <w:pPr>
              <w:numPr>
                <w:numId w:val="0"/>
              </w:numPr>
              <w:ind w:left="400"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赋值数据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xueyuanlist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.allStudentGrade();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zhuanyelist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.allStudentProfession();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banjilist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=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.allStudentClass();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30" w:name="_Toc20536_WPSOffice_Level1"/>
      <w:r>
        <w:rPr>
          <w:rFonts w:hint="eastAsia"/>
          <w:lang w:val="en-US" w:eastAsia="zh-CN"/>
        </w:rPr>
        <w:t>效果</w:t>
      </w:r>
      <w:bookmarkEnd w:id="3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37655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31" w:name="_Toc14261_WPSOffice_Level1"/>
      <w:r>
        <w:rPr>
          <w:rFonts w:hint="eastAsia"/>
          <w:lang w:val="en-US" w:eastAsia="zh-CN"/>
        </w:rPr>
        <w:t>学生信息的显示</w:t>
      </w:r>
      <w:bookmarkEnd w:id="31"/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4"/>
                <w:highlight w:val="non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4"/>
                <w:highlight w:val="none"/>
              </w:rPr>
              <w:t>"example"</w:t>
            </w:r>
            <w:r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4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szCs w:val="24"/>
                <w:highlight w:val="none"/>
              </w:rPr>
              <w:t>"table table-bordered"</w:t>
            </w:r>
            <w:r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4"/>
                <w:highlight w:val="none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  <w:szCs w:val="24"/>
                <w:highlight w:val="none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  <w:szCs w:val="24"/>
                <w:highlight w:val="none"/>
              </w:rPr>
              <w:t>100%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 xml:space="preserve">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学号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性别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学校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学院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年级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专业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班级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班级性质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>导师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 xml:space="preserve">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sz w:val="21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szCs w:val="24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0"/>
                <w:szCs w:val="24"/>
                <w:highlight w:val="none"/>
              </w:rPr>
              <w:t>&gt;</w:t>
            </w:r>
          </w:p>
        </w:tc>
      </w:tr>
    </w:tbl>
    <w:p>
      <w:pPr>
        <w:pStyle w:val="4"/>
        <w:numPr>
          <w:ilvl w:val="0"/>
          <w:numId w:val="1"/>
        </w:numPr>
        <w:tabs>
          <w:tab w:val="clear" w:pos="312"/>
        </w:tabs>
        <w:ind w:left="420" w:leftChars="200" w:firstLine="0" w:firstLineChars="0"/>
        <w:rPr>
          <w:rFonts w:hint="eastAsia"/>
          <w:lang w:val="en-US" w:eastAsia="zh-CN"/>
        </w:rPr>
      </w:pPr>
      <w:bookmarkStart w:id="32" w:name="_Toc14941_WPSOffice_Level1"/>
      <w:r>
        <w:rPr>
          <w:rFonts w:hint="eastAsia"/>
          <w:lang w:val="en-US" w:eastAsia="zh-CN"/>
        </w:rPr>
        <w:t>给table添加数据</w:t>
      </w:r>
      <w:bookmarkEnd w:id="32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'#example'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serviceSize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ajax 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url :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</w:t>
            </w:r>
            <w:r>
              <w:rPr>
                <w:rFonts w:hint="eastAsia" w:ascii="Consolas" w:hAnsi="Consolas" w:eastAsia="宋体"/>
                <w:sz w:val="20"/>
                <w:highlight w:val="white"/>
                <w:lang w:val="en-US" w:eastAsia="zh-CN"/>
              </w:rPr>
              <w:t>information.action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columns : [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"one"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"two"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"three"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render 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(data, type, full, callback)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switch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case true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"女"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case false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case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"four"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"five"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"six"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"seven"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"eight"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"nine"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"ten"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 ]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bookmarkStart w:id="33" w:name="_Toc17147_WPSOffice_Level1"/>
      <w:r>
        <w:rPr>
          <w:rFonts w:hint="eastAsia"/>
          <w:lang w:val="en-US" w:eastAsia="zh-CN"/>
        </w:rPr>
        <w:t>在struts添加information.action</w:t>
      </w:r>
      <w:bookmarkEnd w:id="33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package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"web"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"json-default"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"information"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"action"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"findAll"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"root"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package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  <w:t>注意：package的name要写成 name=</w:t>
            </w:r>
            <w:r>
              <w:rPr>
                <w:rFonts w:hint="default" w:ascii="Consolas" w:hAnsi="Consolas" w:eastAsia="宋体"/>
                <w:color w:val="FF0000"/>
                <w:sz w:val="20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  <w:t>web</w:t>
            </w:r>
            <w:r>
              <w:rPr>
                <w:rFonts w:hint="default" w:ascii="Consolas" w:hAnsi="Consolas" w:eastAsia="宋体"/>
                <w:color w:val="FF0000"/>
                <w:sz w:val="20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  <w:t xml:space="preserve">  extends=</w:t>
            </w:r>
            <w:r>
              <w:rPr>
                <w:rFonts w:hint="default" w:ascii="Consolas" w:hAnsi="Consolas" w:eastAsia="宋体"/>
                <w:color w:val="FF0000"/>
                <w:sz w:val="20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FF0000"/>
                <w:sz w:val="20"/>
                <w:lang w:val="en-US" w:eastAsia="zh-CN"/>
              </w:rPr>
              <w:t>json-default</w:t>
            </w:r>
            <w:r>
              <w:rPr>
                <w:rFonts w:hint="default" w:ascii="Consolas" w:hAnsi="Consolas" w:eastAsia="宋体"/>
                <w:color w:val="FF0000"/>
                <w:sz w:val="20"/>
                <w:lang w:val="en-US" w:eastAsia="zh-CN"/>
              </w:rPr>
              <w:t>”</w:t>
            </w:r>
          </w:p>
        </w:tc>
      </w:tr>
    </w:tbl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bookmarkStart w:id="34" w:name="_Toc912_WPSOffice_Level1"/>
      <w:r>
        <w:rPr>
          <w:rFonts w:hint="eastAsia"/>
          <w:lang w:val="en-US" w:eastAsia="zh-CN"/>
        </w:rPr>
        <w:t>在action添加findAll方法</w:t>
      </w:r>
      <w:bookmarkEnd w:id="34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 findAll(){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xueyuanlist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List&lt;Map&lt;String,Object&gt;&gt; listM=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ArrayList&lt;Map&lt;String, Object&gt;&gt;();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List&lt;Student&gt; lists=</w:t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studentdao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.findAllStudent();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(Student s:lists){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Map&lt;String,Object&gt; map=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HashMap&lt;String 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"one"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,s.getId().getSStudentId());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"two"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,s.getSName());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"three"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,s.getSSex());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"four"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 s.getSSchool());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"five"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 s.getSCollege());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"six"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,s.getSGrade());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"seven"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,s.getSProfession());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"eight"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,s.getSClass());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"nine"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 s.getSClasstype());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map.put(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"ten"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,s.getSTutor());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listM.add(map);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JSONTools.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createJsonObject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 listM);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bookmarkStart w:id="35" w:name="_Toc19952_WPSOffice_Level1"/>
      <w:r>
        <w:rPr>
          <w:rFonts w:hint="eastAsia"/>
          <w:lang w:val="en-US" w:eastAsia="zh-CN"/>
        </w:rPr>
        <w:t>这里需要写一个将数据转换成json方法的类JSONTools.jsva</w:t>
      </w:r>
      <w:bookmarkEnd w:id="35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JSONObject createJsonObject(String key,Object value)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JSONObject jsonObject=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JSONObject();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System.out.println("java代码封装为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字符串");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jsonObject.put(key, value);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jsonObject;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bookmarkStart w:id="36" w:name="_Toc14370_WPSOffice_Level1"/>
      <w:r>
        <w:rPr>
          <w:rFonts w:hint="eastAsia"/>
          <w:lang w:val="en-US" w:eastAsia="zh-CN"/>
        </w:rPr>
        <w:t>效果</w:t>
      </w:r>
      <w:bookmarkEnd w:id="36"/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2501900"/>
            <wp:effectExtent l="0" t="0" r="1460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bookmarkStart w:id="37" w:name="_Toc5258_WPSOffice_Level1"/>
      <w:r>
        <w:rPr>
          <w:rFonts w:hint="eastAsia"/>
          <w:lang w:val="en-US" w:eastAsia="zh-CN"/>
        </w:rPr>
        <w:t>实现查找效果</w:t>
      </w:r>
      <w:bookmarkEnd w:id="37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"#search"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url 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"information"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'#example'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).DataTable().ajax.url(encodeURI(url)).load()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//example是table的id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bookmarkStart w:id="38" w:name="_Toc2442_WPSOffice_Level1"/>
      <w:r>
        <w:rPr>
          <w:rFonts w:hint="eastAsia"/>
          <w:lang w:val="en-US" w:eastAsia="zh-CN"/>
        </w:rPr>
        <w:t>实现选中datatable行的效果</w:t>
      </w:r>
      <w:bookmarkEnd w:id="38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'#example tbody'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).on(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'click'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'tr'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      $(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).addClass(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'selected'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</w:tc>
      </w:tr>
    </w:tbl>
    <w:p>
      <w:pPr>
        <w:numPr>
          <w:numId w:val="0"/>
        </w:numPr>
      </w:pPr>
      <w:r>
        <w:drawing>
          <wp:inline distT="0" distB="0" distL="114300" distR="114300">
            <wp:extent cx="5269230" cy="217043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全部jsp代码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BF5F3F"/>
                <w:sz w:val="15"/>
                <w:szCs w:val="20"/>
              </w:rPr>
              <w:t>&lt;%@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page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"java"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"java.util.*"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5"/>
                <w:szCs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BF5F3F"/>
                <w:sz w:val="15"/>
                <w:szCs w:val="20"/>
              </w:rPr>
              <w:t>&lt;%@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taglib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"c"</w:t>
            </w:r>
            <w:r>
              <w:rPr>
                <w:rFonts w:hint="eastAsia" w:ascii="Consolas" w:hAnsi="Consolas" w:eastAsia="Consolas"/>
                <w:color w:val="BF5F3F"/>
                <w:sz w:val="15"/>
                <w:szCs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HTML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5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"-//W3C//DTD HTML 4.01 Transitional//EN"&gt;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20"/>
              </w:rPr>
              <w:t>&lt;!-- 新 Bootstrap4 核心 CSS 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"stylesheet"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"https://cdn.bootcss.com/bootstrap/4.1.0/css/bootstrap.min.css"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20"/>
              </w:rPr>
              <w:t>&lt;!-- jQuery文件。务必在bootstrap.min.js 之前引入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"https://cdn.bootcss.com/jquery/3.2.1/jquery.min.js"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20"/>
              </w:rPr>
              <w:t>&lt;!-- popper.min.js 用于弹窗、提示、下拉菜单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"https://cdn.bootcss.com/popper.js/1.12.5/umd/popper.min.js"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20"/>
              </w:rPr>
              <w:t>&lt;!-- 最新的 Bootstrap4 核心 JavaScript 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"https://cdn.bootcss.com/bootstrap/4.1.0/js/bootstrap.min.js"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"jules/css/font-awesome.min93e3.css?v=4.4.0"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"jules/css/animate.min.css"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"jules/css/style.min862f.css?v=4.1.0"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"jules/css/dataTables.bootstrap.css"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"http://cdn.datatables.net/1.10.15/css/jquery.dataTables.min.css"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script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"http://cdn.datatables.net/1.10.15/js/jquery.dataTables.min.js"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style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i/>
                <w:color w:val="3F7F7F"/>
                <w:sz w:val="15"/>
                <w:szCs w:val="20"/>
              </w:rPr>
              <w:t>.selectedd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background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#ABABAB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cursor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pointer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style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body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"gray-bg"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"container-fluid"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a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"studentt.action"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"aa"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display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none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u w:val="single"/>
              </w:rPr>
              <w:t>dianji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margin-left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20px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margin-top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20px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table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"table table-bordered"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margin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0 auto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学院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"form-control"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"aaa"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</w:rPr>
              <w:t>"changeCla()"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c:forEach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${xueyuanlist}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"res"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option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${res.id }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${res.SCollege 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option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"2"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${res.SCollege }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专业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"form-control"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"zhuanye"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</w:rPr>
              <w:t>"changezhaunye()"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option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所有专业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班级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"form-control"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"banji"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option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"all"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所有班級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option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button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"btn btn-success"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"search"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查找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padding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3px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"tabs-container"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ul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"nav nav-tabs"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role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"tablist"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a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data-toggle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"tab"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"#student1"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学生列表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li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ul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"tab-content"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padding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20px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"tab-pane fade in active"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"student1"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table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"example"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"table table-bordered"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5"/>
                <w:szCs w:val="20"/>
              </w:rPr>
              <w:t>100%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学号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姓名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性别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学校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学院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年级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专业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班级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班级性质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导师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 xml:space="preserve">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20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changeCla()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console.log($(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"#aaa"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).find(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"option:selected"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).text());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&lt;c:forEach items=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"${zhuanyelist}"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 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"res"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'#zhuanye'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).append(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"&lt;option value='${res.id }'&gt;${res.SProfession }&lt;/option&gt;"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&lt;/c:forEach&gt;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changezhaunye()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&lt;c:forEach items=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"${banjilist}"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 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"res"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&lt;c:forEach items=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"${banjilist}"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 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"res"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'#banji'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).append(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"&lt;option value='${res.id }'&gt;${res.SClass }&lt;/option&gt;"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&lt;/c:forEach&gt;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&lt;/c:forEach&gt;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'#aa'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).click();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'#example'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).DataTable({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serviceSize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ajax 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url : 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'jj.json'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columns : [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"one"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"two"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"three"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render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(data, type, full, callback)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switch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case 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"女"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case 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case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"男"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return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"four"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"five"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"six"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"seven"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"eight"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"nine"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"ten"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}, 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'#example tbody'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).on(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'click'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'tr'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       $(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).addClass(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'selected'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"#search"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 xml:space="preserve">url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20"/>
                <w:highlight w:val="white"/>
              </w:rPr>
              <w:t>"information"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sz w:val="15"/>
                <w:szCs w:val="20"/>
                <w:highlight w:val="white"/>
              </w:rPr>
              <w:t>'#example'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).DataTable().ajax.url(encodeURI(url)).load()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bookmarkStart w:id="39" w:name="_GoBack"/>
            <w:bookmarkEnd w:id="39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20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20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9E0A67"/>
    <w:multiLevelType w:val="singleLevel"/>
    <w:tmpl w:val="8A9E0A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506215"/>
    <w:rsid w:val="622417F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0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e1cd019-1886-4f2d-8ece-f410443367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1cd019-1886-4f2d-8ece-f410443367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3eff4e-1048-430d-97eb-da034a44dd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3eff4e-1048-430d-97eb-da034a44dd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c6d161-030c-4069-b558-8449401455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c6d161-030c-4069-b558-8449401455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24e2b8-19fa-4142-a20c-c43c67bac7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24e2b8-19fa-4142-a20c-c43c67bac7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ca4fe7-f335-4478-ba08-e03fe09d7e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ca4fe7-f335-4478-ba08-e03fe09d7e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fc522e-d0c8-4b00-a3ef-498586e3d5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fc522e-d0c8-4b00-a3ef-498586e3d5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b47e4f-c8ad-4c72-9573-6d2fbc1700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b47e4f-c8ad-4c72-9573-6d2fbc1700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340d8d-f9ff-4287-b7e7-fb3868172a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340d8d-f9ff-4287-b7e7-fb3868172a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337fae-7ad3-4a3c-a317-ba6c98220f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337fae-7ad3-4a3c-a317-ba6c98220f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cc47da-3154-4b79-a064-bc00ada6f3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cc47da-3154-4b79-a064-bc00ada6f3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7f0c50-fcd2-42a1-9e90-67c9324a09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7f0c50-fcd2-42a1-9e90-67c9324a09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261765-d3c9-4776-927e-c7a6683ffd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261765-d3c9-4776-927e-c7a6683ffd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6ac320-bf56-416b-8daa-1fff35ea13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6ac320-bf56-416b-8daa-1fff35ea13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497a40-5ed4-4b00-a66a-fe0adb9230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497a40-5ed4-4b00-a66a-fe0adb9230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9e8763-cb96-4a28-a61a-9d20d2da63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9e8763-cb96-4a28-a61a-9d20d2da63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a22f05-8fd5-4875-908a-e0fb14860c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a22f05-8fd5-4875-908a-e0fb14860c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a7b20f-2234-4cb2-8c5f-98ff3e320a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a7b20f-2234-4cb2-8c5f-98ff3e320a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1a71b8-e181-4a33-940e-f6b4c1a519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1a71b8-e181-4a33-940e-f6b4c1a519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2018-09-11T10:28:00Z</dcterms:created>
  <dc:creator>liberty</dc:creator>
  <cp:lastModifiedBy>liberty</cp:lastModifiedBy>
  <dcterms:modified xsi:type="dcterms:W3CDTF">2018-09-11T11:13:54Z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