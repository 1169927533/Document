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Javaee操作excle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在http://jareye.com/上下载JXL架包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读取工作薄：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Workbook workbook=Workbook.getWorkbook(new File(“myfile.xls”));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读取工作表：Sheet sheet=workbook.getSheet(0);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读取单元格：Cell c2=sheet.getCell(2,1);//单元格是从（0,0）开始的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读取单元格的值：1.通过cell的getContents方法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String string2=c2.getContents();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2.cell提供一个getType()方法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能够返回单元格的类型信息，同时JXL提供了一个CellType类用来预设Excel中的类型信息，而且JXL提供了一些Cell类的子类用来分别用来表示各种类型的单元格，如LabelCell，NumberCell，DateCell分别表示字符、数值、日期类型的单元格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if (c2.getType() == CellType. LABEL)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{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LabelCell nc = (LabelCell) c2;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String number b2 = nc. getString();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if (c2.getType() == CellType. DATE)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{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DateCell nc = (DateCell) c2;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Date number b2 = nc. getDate();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if (c2.getType() == CellType.NUMBER)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{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NumberCell nc = (NumberCell) c2;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double number b2 = nc.getValue();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每次操作完都要释放资源 workbook.close();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写excle操作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4.1通过WritableWorkbook WritableSheet Label可以实现对EXcle文件的插入工作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       4.1.1：创建Excle工作薄 创建工作表 创建单元格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创建工作薄：WritableWorkbook wwb=Workbook.createWorkbook(new File(“d.xsl”));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将WritetableWorkbook直接写入输入流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OutputStream os = new FileOutputStream(targetfile);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WritableWorkbook wwb = Workbook.createWorkbook(os);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创建工作表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WritableSheet ws = wwb.createSheet("通讯录", 0);//创建sheet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创建单元格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添加文本类单元格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Label labelC = new Label(0, 0, "This is a Label cell");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ws.addCell(labelC);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97E735"/>
    <w:multiLevelType w:val="multilevel"/>
    <w:tmpl w:val="A897E7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48410D0"/>
    <w:multiLevelType w:val="multilevel"/>
    <w:tmpl w:val="E48410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E9125F"/>
    <w:multiLevelType w:val="multilevel"/>
    <w:tmpl w:val="04E912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FA945C2"/>
    <w:multiLevelType w:val="multilevel"/>
    <w:tmpl w:val="7FA945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25295"/>
    <w:rsid w:val="1D91302C"/>
    <w:rsid w:val="5FD2529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2018-08-12T12:28:00Z</dcterms:created>
  <dc:creator>11699</dc:creator>
  <cp:lastModifiedBy>11699</cp:lastModifiedBy>
  <dcterms:modified xsi:type="dcterms:W3CDTF">2018-08-12T12:32:25Z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