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尚德书院制作过程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072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002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d1a3a56b-508c-4e5b-bfb0-f99b572204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一．菜单栏的制作</w:t>
              </w:r>
            </w:sdtContent>
          </w:sdt>
          <w:r>
            <w:tab/>
          </w:r>
          <w:bookmarkStart w:id="1" w:name="_Toc17477_WPSOffice_Level1Page"/>
          <w:r>
            <w:t>2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bba7889b-f2b7-45e1-a2db-ce685bd21e1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一:搭建数据库</w:t>
              </w:r>
            </w:sdtContent>
          </w:sdt>
          <w:r>
            <w:tab/>
          </w:r>
          <w:bookmarkStart w:id="2" w:name="_Toc20028_WPSOffice_Level2Page"/>
          <w:r>
            <w:t>2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_Toc20028_WPSOffice_Level3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edd755cd-0bd6-4f41-9a40-be8b0eb2009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建立数据库:</w:t>
              </w:r>
            </w:sdtContent>
          </w:sdt>
          <w:r>
            <w:tab/>
          </w:r>
          <w:bookmarkStart w:id="3" w:name="_Toc20028_WPSOffice_Level3Page"/>
          <w:r>
            <w:t>2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0f3a09fa-f0e5-48b6-a3b7-aac9a635677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添加数据</w:t>
              </w:r>
            </w:sdtContent>
          </w:sdt>
          <w:r>
            <w:tab/>
          </w:r>
          <w:bookmarkStart w:id="4" w:name="_Toc179_WPSOffice_Level3Page"/>
          <w:r>
            <w:t>2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7e4b37fa-aea1-43ff-bc70-974ddec0507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二：创建工程：</w:t>
              </w:r>
            </w:sdtContent>
          </w:sdt>
          <w:r>
            <w:tab/>
          </w:r>
          <w:bookmarkStart w:id="5" w:name="_Toc179_WPSOffice_Level2Page"/>
          <w:r>
            <w:t>2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_Toc23273_WPSOffice_Level3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deb26464-5cbb-48c0-ae69-00ff00c0ebb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创建shangde web工程：</w:t>
              </w:r>
            </w:sdtContent>
          </w:sdt>
          <w:r>
            <w:tab/>
          </w:r>
          <w:bookmarkStart w:id="6" w:name="_Toc23273_WPSOffice_Level3Page"/>
          <w:r>
            <w:t>2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3e3109d5-d32c-4789-9374-fecb27f2765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导入lib包</w:t>
              </w:r>
            </w:sdtContent>
          </w:sdt>
          <w:r>
            <w:tab/>
          </w:r>
          <w:bookmarkStart w:id="7" w:name="_Toc8420_WPSOffice_Level3Page"/>
          <w:r>
            <w:t>2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_Toc5325_WPSOffice_Level3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3b30feec-ea59-4109-9d4e-284a02fc7c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搭建ssh支持：</w:t>
              </w:r>
            </w:sdtContent>
          </w:sdt>
          <w:r>
            <w:tab/>
          </w:r>
          <w:bookmarkStart w:id="8" w:name="_Toc5325_WPSOffice_Level3Page"/>
          <w:r>
            <w:t>2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a84e5c41-d693-4e9d-8172-01e81aaa0b5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三：工程实施：</w:t>
              </w:r>
            </w:sdtContent>
          </w:sdt>
          <w:r>
            <w:tab/>
          </w:r>
          <w:bookmarkStart w:id="9" w:name="_Toc23273_WPSOffice_Level2Page"/>
          <w:r>
            <w:t>4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1daa0e6e-ea49-4535-a18b-c10dae660c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连接数据库的时候还有一个关键一步，加上这句话，不然跑不起来，</w:t>
              </w:r>
            </w:sdtContent>
          </w:sdt>
          <w:r>
            <w:tab/>
          </w:r>
          <w:bookmarkStart w:id="10" w:name="_Toc23671_WPSOffice_Level3Page"/>
          <w:r>
            <w:t>4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d0dfee8b-ad30-4a10-a174-48254f2b319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对数据库的数据方向工程</w:t>
              </w:r>
            </w:sdtContent>
          </w:sdt>
          <w:r>
            <w:tab/>
          </w:r>
          <w:bookmarkStart w:id="11" w:name="_Toc31863_WPSOffice_Level3Page"/>
          <w:r>
            <w:t>5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5921a20f-26c5-4b8a-aa54-298889d1c5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导入jsp页面需要的页面布局配置：</w:t>
              </w:r>
            </w:sdtContent>
          </w:sdt>
          <w:r>
            <w:tab/>
          </w:r>
          <w:bookmarkStart w:id="12" w:name="_Toc21490_WPSOffice_Level3Page"/>
          <w:r>
            <w:t>5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7095f5ef-02d0-4ac2-b7f8-84cc50d8d0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在src下面新建一个放接口的包web.dao</w:t>
              </w:r>
            </w:sdtContent>
          </w:sdt>
          <w:r>
            <w:tab/>
          </w:r>
          <w:bookmarkStart w:id="13" w:name="_Toc4544_WPSOffice_Level3Page"/>
          <w:r>
            <w:t>5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9a64e94b-6d9a-4121-9537-92e5a9035c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在src下新建一个是实现接口的包web.dao.imp</w:t>
              </w:r>
            </w:sdtContent>
          </w:sdt>
          <w:r>
            <w:tab/>
          </w:r>
          <w:bookmarkStart w:id="14" w:name="_Toc2953_WPSOffice_Level3Page"/>
          <w:r>
            <w:t>5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_Toc17606_WPSOffice_Level3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08a6059c-6c2a-45ef-96d4-fcb42897b2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建立页面index.jsp</w:t>
              </w:r>
            </w:sdtContent>
          </w:sdt>
          <w:r>
            <w:tab/>
          </w:r>
          <w:bookmarkStart w:id="15" w:name="_Toc17606_WPSOffice_Level3Page"/>
          <w:r>
            <w:t>6</w:t>
          </w:r>
          <w:bookmarkEnd w:id="1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0e1ad330-a064-4085-af8b-60b14916c9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二：地址管理的实现</w:t>
              </w:r>
            </w:sdtContent>
          </w:sdt>
          <w:r>
            <w:tab/>
          </w:r>
          <w:bookmarkStart w:id="16" w:name="_Toc20028_WPSOffice_Level1Page"/>
          <w:r>
            <w:t>13</w:t>
          </w:r>
          <w:bookmarkEnd w:id="1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e7ee6676-4160-4391-b706-7d93af5b849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实现点击地址管理，跳到地址页面</w:t>
              </w:r>
            </w:sdtContent>
          </w:sdt>
          <w:r>
            <w:tab/>
          </w:r>
          <w:bookmarkStart w:id="17" w:name="_Toc8420_WPSOffice_Level2Page"/>
          <w:r>
            <w:t>13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f4ae68ff-c874-40e7-8850-4d4afccbd37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数据库里已经定义了地址管理对应的跳转页面的标识项</w:t>
              </w:r>
            </w:sdtContent>
          </w:sdt>
          <w:r>
            <w:tab/>
          </w:r>
          <w:bookmarkStart w:id="18" w:name="_Toc9395_WPSOffice_Level3Page"/>
          <w:r>
            <w:t>13</w:t>
          </w:r>
          <w:bookmarkEnd w:id="1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_Toc9135_WPSOffice_Level3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8fc1fdeb-fdff-4029-b72a-731d2fd157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② struts.xml增加这项标识：</w:t>
              </w:r>
            </w:sdtContent>
          </w:sdt>
          <w:r>
            <w:tab/>
          </w:r>
          <w:bookmarkStart w:id="19" w:name="_Toc9135_WPSOffice_Level3Page"/>
          <w:r>
            <w:t>13</w:t>
          </w:r>
          <w:bookmarkEnd w:id="1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fe9d683a-464c-4974-872c-7db33a39cc0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③ 在WebAction里面增加方法 addAddress</w:t>
              </w:r>
            </w:sdtContent>
          </w:sdt>
          <w:r>
            <w:tab/>
          </w:r>
          <w:bookmarkStart w:id="20" w:name="_Toc17763_WPSOffice_Level3Page"/>
          <w:r>
            <w:t>13</w:t>
          </w:r>
          <w:bookmarkEnd w:id="2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_Toc21369_WPSOffice_Level3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20428360-e565-4454-b3a3-bc35ec171b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④ 新增跳转页面addresslist.jsp</w:t>
              </w:r>
            </w:sdtContent>
          </w:sdt>
          <w:r>
            <w:tab/>
          </w:r>
          <w:bookmarkStart w:id="21" w:name="_Toc21369_WPSOffice_Level3Page"/>
          <w:r>
            <w:t>13</w:t>
          </w:r>
          <w:bookmarkEnd w:id="2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397f5af9-dc48-4d1c-9191-560941799c1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数据库的建立：（address）</w:t>
              </w:r>
            </w:sdtContent>
          </w:sdt>
          <w:r>
            <w:tab/>
          </w:r>
          <w:bookmarkStart w:id="22" w:name="_Toc5325_WPSOffice_Level2Page"/>
          <w:r>
            <w:t>13</w:t>
          </w:r>
          <w:bookmarkEnd w:id="2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ed55933f-7fba-4155-a414-d2fe4f3ac95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给数据库添加数据</w:t>
              </w:r>
            </w:sdtContent>
          </w:sdt>
          <w:r>
            <w:tab/>
          </w:r>
          <w:bookmarkStart w:id="23" w:name="_Toc23671_WPSOffice_Level2Page"/>
          <w:r>
            <w:t>14</w:t>
          </w:r>
          <w:bookmarkEnd w:id="2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0c761fb9-92b3-4513-8dc7-2d9645fbf4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对address表反向工程</w:t>
              </w:r>
            </w:sdtContent>
          </w:sdt>
          <w:r>
            <w:tab/>
          </w:r>
          <w:bookmarkStart w:id="24" w:name="_Toc31863_WPSOffice_Level2Page"/>
          <w:r>
            <w:t>14</w:t>
          </w:r>
          <w:bookmarkEnd w:id="2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af243b14-89ea-4ec2-b6a5-6cf53f31f75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新建实现接口 AddressDao.java</w:t>
              </w:r>
            </w:sdtContent>
          </w:sdt>
          <w:r>
            <w:tab/>
          </w:r>
          <w:bookmarkStart w:id="25" w:name="_Toc21490_WPSOffice_Level2Page"/>
          <w:r>
            <w:t>14</w:t>
          </w:r>
          <w:bookmarkEnd w:id="2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6f3f841b-065c-470d-b60a-485ce7c7882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新建实现AddressDao.java接口的类</w:t>
              </w:r>
            </w:sdtContent>
          </w:sdt>
          <w:r>
            <w:tab/>
          </w:r>
          <w:bookmarkStart w:id="26" w:name="_Toc4544_WPSOffice_Level2Page"/>
          <w:r>
            <w:t>14</w:t>
          </w:r>
          <w:bookmarkEnd w:id="2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ecb68d0e-0ac7-406e-acf8-6011754eb7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 新建地址页面addresslist.jsp</w:t>
              </w:r>
            </w:sdtContent>
          </w:sdt>
          <w:r>
            <w:tab/>
          </w:r>
          <w:bookmarkStart w:id="27" w:name="_Toc2953_WPSOffice_Level2Page"/>
          <w:r>
            <w:t>15</w:t>
          </w:r>
          <w:bookmarkEnd w:id="2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1f25e38d-1669-4db3-9574-5c0ccd844c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 解释addresslist里面的数据是怎么拿到的：</w:t>
              </w:r>
            </w:sdtContent>
          </w:sdt>
          <w:r>
            <w:tab/>
          </w:r>
          <w:bookmarkStart w:id="28" w:name="_Toc17606_WPSOffice_Level2Page"/>
          <w:r>
            <w:t>18</w:t>
          </w:r>
          <w:bookmarkEnd w:id="2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a98e860a-7429-4548-810d-8214d610024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 给这些值赋值（在WebAction里面）</w:t>
              </w:r>
            </w:sdtContent>
          </w:sdt>
          <w:r>
            <w:tab/>
          </w:r>
          <w:bookmarkStart w:id="29" w:name="_Toc9395_WPSOffice_Level2Page"/>
          <w:r>
            <w:t>18</w:t>
          </w:r>
          <w:bookmarkEnd w:id="2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4a51b1b6-956a-4ffc-baaf-75087c57bcd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 效果</w:t>
              </w:r>
            </w:sdtContent>
          </w:sdt>
          <w:r>
            <w:tab/>
          </w:r>
          <w:bookmarkStart w:id="30" w:name="_Toc9135_WPSOffice_Level2Page"/>
          <w:r>
            <w:t>19</w:t>
          </w:r>
          <w:bookmarkEnd w:id="3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b8b1f3b9-76af-4e93-bae8-fc524d9dc5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三． 添加地址：</w:t>
              </w:r>
            </w:sdtContent>
          </w:sdt>
          <w:r>
            <w:tab/>
          </w:r>
          <w:bookmarkStart w:id="31" w:name="_Toc179_WPSOffice_Level1Page"/>
          <w:r>
            <w:t>20</w:t>
          </w:r>
          <w:bookmarkEnd w:id="3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c2bb2302-bf33-4aba-be49-2be082701a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给接口AddressDao添加 添加地址的方法</w:t>
              </w:r>
            </w:sdtContent>
          </w:sdt>
          <w:r>
            <w:tab/>
          </w:r>
          <w:bookmarkStart w:id="32" w:name="_Toc17763_WPSOffice_Level2Page"/>
          <w:r>
            <w:t>20</w:t>
          </w:r>
          <w:bookmarkEnd w:id="3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265cdb7a-f56b-47de-bff2-97bcf321c17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在AddressDaoImp类里实现这方法</w:t>
              </w:r>
            </w:sdtContent>
          </w:sdt>
          <w:r>
            <w:tab/>
          </w:r>
          <w:bookmarkStart w:id="33" w:name="_Toc21369_WPSOffice_Level2Page"/>
          <w:r>
            <w:t>20</w:t>
          </w:r>
          <w:bookmarkEnd w:id="3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_Toc8722_WPSOffice_Level2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a4cdd623-efc3-4b58-9c88-97ff962b49a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添加地址后面对应的连接：addAddress.jsp</w:t>
              </w:r>
            </w:sdtContent>
          </w:sdt>
          <w:r>
            <w:tab/>
          </w:r>
          <w:bookmarkStart w:id="34" w:name="_Toc8722_WPSOffice_Level2Page"/>
          <w:r>
            <w:t>20</w:t>
          </w:r>
          <w:bookmarkEnd w:id="3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1b2f17cf-5d71-4f4f-8139-cfedb7bbc94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添加addAddress.jsp页面</w:t>
              </w:r>
            </w:sdtContent>
          </w:sdt>
          <w:r>
            <w:tab/>
          </w:r>
          <w:bookmarkStart w:id="35" w:name="_Toc5223_WPSOffice_Level2Page"/>
          <w:r>
            <w:t>21</w:t>
          </w:r>
          <w:bookmarkEnd w:id="3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f3029025-cb9b-403d-a8a3-08f12922522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这个表单对应的action是：</w:t>
              </w:r>
            </w:sdtContent>
          </w:sdt>
          <w:r>
            <w:tab/>
          </w:r>
          <w:bookmarkStart w:id="36" w:name="_Toc2294_WPSOffice_Level2Page"/>
          <w:r>
            <w:t>22</w:t>
          </w:r>
          <w:bookmarkEnd w:id="3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ea87df93-31ab-493e-965c-339e76cd659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 在WebAction.java里面添加 addAddress方法</w:t>
              </w:r>
            </w:sdtContent>
          </w:sdt>
          <w:r>
            <w:tab/>
          </w:r>
          <w:bookmarkStart w:id="37" w:name="_Toc22225_WPSOffice_Level2Page"/>
          <w:r>
            <w:t>22</w:t>
          </w:r>
          <w:bookmarkEnd w:id="3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_Toc8722_WPSOffice_Level3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e18a4c5a-41b6-4fc3-9fd1-0f7ae0e8304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① 先声明网页里用到的变量：</w:t>
              </w:r>
            </w:sdtContent>
          </w:sdt>
          <w:r>
            <w:tab/>
          </w:r>
          <w:bookmarkStart w:id="38" w:name="_Toc8722_WPSOffice_Level3Page"/>
          <w:r>
            <w:t>22</w:t>
          </w:r>
          <w:bookmarkEnd w:id="3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_Toc5223_WPSOffice_Level3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e3998098-07d2-4581-87bc-5a5351c18e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theme="minorBidi"/>
                </w:rPr>
                <w:t>② 添加addAddress方法</w:t>
              </w:r>
            </w:sdtContent>
          </w:sdt>
          <w:r>
            <w:tab/>
          </w:r>
          <w:bookmarkStart w:id="39" w:name="_Toc5223_WPSOffice_Level3Page"/>
          <w:r>
            <w:t>22</w:t>
          </w:r>
          <w:bookmarkEnd w:id="3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8df4ae62-4e16-41c3-8237-2058a7fa2e0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四：修改界面</w:t>
              </w:r>
            </w:sdtContent>
          </w:sdt>
          <w:r>
            <w:tab/>
          </w:r>
          <w:bookmarkStart w:id="40" w:name="_Toc23273_WPSOffice_Level1Page"/>
          <w:r>
            <w:t>23</w:t>
          </w:r>
          <w:bookmarkEnd w:id="40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abdb28a5-2da2-4dc5-8504-386184113a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添加修改按钮的响应事件</w:t>
              </w:r>
            </w:sdtContent>
          </w:sdt>
          <w:r>
            <w:tab/>
          </w:r>
          <w:bookmarkStart w:id="41" w:name="_Toc29_WPSOffice_Level2Page"/>
          <w:r>
            <w:t>23</w:t>
          </w:r>
          <w:bookmarkEnd w:id="4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02850382-9f62-4cce-8117-ae9e853bd67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在WebAction.java类里添加变量 addressId</w:t>
              </w:r>
            </w:sdtContent>
          </w:sdt>
          <w:r>
            <w:tab/>
          </w:r>
          <w:bookmarkStart w:id="42" w:name="_Toc19285_WPSOffice_Level2Page"/>
          <w:r>
            <w:t>23</w:t>
          </w:r>
          <w:bookmarkEnd w:id="4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7dc1cc53-9f87-46e1-afd0-fa307fdc4b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Consolas" w:cstheme="minorBidi"/>
                </w:rPr>
                <w:t>private int addressId;// 地址ID</w:t>
              </w:r>
              <w:r>
                <w:rPr>
                  <w:rFonts w:hint="eastAsia" w:ascii="Consolas" w:hAnsi="Consolas" w:eastAsia="宋体" w:cstheme="minorBidi"/>
                </w:rPr>
                <w:t xml:space="preserve">  然后生成get set方法</w:t>
              </w:r>
            </w:sdtContent>
          </w:sdt>
          <w:r>
            <w:tab/>
          </w:r>
          <w:bookmarkStart w:id="43" w:name="_Toc2294_WPSOffice_Level3Page"/>
          <w:r>
            <w:t>23</w:t>
          </w:r>
          <w:bookmarkEnd w:id="4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804e0b58-09bf-4abd-b990-31721fb46a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theme="minorBidi"/>
                </w:rPr>
                <w:t>3. 在structs.xml添加oneAddress.action</w:t>
              </w:r>
            </w:sdtContent>
          </w:sdt>
          <w:r>
            <w:tab/>
          </w:r>
          <w:bookmarkStart w:id="44" w:name="_Toc21833_WPSOffice_Level2Page"/>
          <w:r>
            <w:t>23</w:t>
          </w:r>
          <w:bookmarkEnd w:id="4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f289d0b4-9b20-44b9-8733-cdba3334479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theme="minorBidi"/>
                </w:rPr>
                <w:t>4. 在AddressDaoImp实现 查找指定Address的方法</w:t>
              </w:r>
            </w:sdtContent>
          </w:sdt>
          <w:r>
            <w:tab/>
          </w:r>
          <w:bookmarkStart w:id="45" w:name="_Toc29123_WPSOffice_Level2Page"/>
          <w:r>
            <w:t>24</w:t>
          </w:r>
          <w:bookmarkEnd w:id="4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26c12f49-b696-4d97-b6de-434cba5431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theme="minorBidi"/>
                </w:rPr>
                <w:t>5. 在WebAction.java添加oneAddress方法</w:t>
              </w:r>
            </w:sdtContent>
          </w:sdt>
          <w:r>
            <w:tab/>
          </w:r>
          <w:bookmarkStart w:id="46" w:name="_Toc13760_WPSOffice_Level2Page"/>
          <w:r>
            <w:t>24</w:t>
          </w:r>
          <w:bookmarkEnd w:id="4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bf742272-91e8-4343-b6c4-c53984f6bc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theme="minorBidi"/>
                </w:rPr>
                <w:t>1. 先定义</w:t>
              </w:r>
              <w:r>
                <w:rPr>
                  <w:rFonts w:hint="eastAsia" w:ascii="Consolas" w:hAnsi="Consolas" w:eastAsia="Consolas" w:cstheme="minorBidi"/>
                </w:rPr>
                <w:t>Address addre;//地址信息类</w:t>
              </w:r>
              <w:r>
                <w:rPr>
                  <w:rFonts w:hint="eastAsia" w:ascii="Consolas" w:hAnsi="Consolas" w:eastAsia="宋体" w:cstheme="minorBidi"/>
                </w:rPr>
                <w:t xml:space="preserve"> 并生成 get set方法</w:t>
              </w:r>
            </w:sdtContent>
          </w:sdt>
          <w:r>
            <w:tab/>
          </w:r>
          <w:bookmarkStart w:id="47" w:name="_Toc1083_WPSOffice_Level2Page"/>
          <w:r>
            <w:t>24</w:t>
          </w:r>
          <w:bookmarkEnd w:id="4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21ea66b9-8c64-4355-b43d-f4cc648aad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theme="minorBidi"/>
                </w:rPr>
                <w:t>6. 添加updateAddress.jsp页面</w:t>
              </w:r>
            </w:sdtContent>
          </w:sdt>
          <w:r>
            <w:tab/>
          </w:r>
          <w:bookmarkStart w:id="48" w:name="_Toc21860_WPSOffice_Level2Page"/>
          <w:r>
            <w:t>24</w:t>
          </w:r>
          <w:bookmarkEnd w:id="4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01dd6e0d-a08c-41d5-bde0-d4c768e240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theme="minorBidi"/>
                </w:rPr>
                <w:t>7. 在添加struts.xml添加 这个action</w:t>
              </w:r>
            </w:sdtContent>
          </w:sdt>
          <w:r>
            <w:tab/>
          </w:r>
          <w:bookmarkStart w:id="49" w:name="_Toc18510_WPSOffice_Level2Page"/>
          <w:r>
            <w:t>26</w:t>
          </w:r>
          <w:bookmarkEnd w:id="4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2072"/>
              <w:placeholder>
                <w:docPart w:val="{e0fbfa22-f82b-4aa5-becf-028586fbf3c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nsolas" w:hAnsi="Consolas" w:eastAsia="宋体" w:cstheme="minorBidi"/>
                </w:rPr>
                <w:t>8. 在WebAction.java添加updateAddress方法</w:t>
              </w:r>
            </w:sdtContent>
          </w:sdt>
          <w:r>
            <w:tab/>
          </w:r>
          <w:bookmarkStart w:id="50" w:name="_Toc10195_WPSOffice_Level2Page"/>
          <w:r>
            <w:t>26</w:t>
          </w:r>
          <w:bookmarkEnd w:id="50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2"/>
          <w:szCs w:val="20"/>
          <w:lang w:val="en-US" w:eastAsia="zh-CN"/>
        </w:rPr>
      </w:pPr>
      <w:bookmarkStart w:id="51" w:name="_Toc17477_WPSOffice_Level1"/>
      <w:r>
        <w:rPr>
          <w:rFonts w:hint="eastAsia"/>
          <w:sz w:val="32"/>
          <w:szCs w:val="20"/>
          <w:lang w:val="en-US" w:eastAsia="zh-CN"/>
        </w:rPr>
        <w:t>一．菜单栏的制作</w:t>
      </w:r>
      <w:bookmarkEnd w:id="51"/>
    </w:p>
    <w:p>
      <w:pPr>
        <w:rPr>
          <w:rFonts w:hint="eastAsia"/>
          <w:lang w:val="en-US" w:eastAsia="zh-CN"/>
        </w:rPr>
      </w:pPr>
      <w:bookmarkStart w:id="52" w:name="_Toc20028_WPSOffice_Level2"/>
      <w:r>
        <w:rPr>
          <w:rFonts w:hint="eastAsia"/>
          <w:lang w:val="en-US" w:eastAsia="zh-CN"/>
        </w:rPr>
        <w:t>一:搭建数据库</w:t>
      </w:r>
      <w:bookmarkEnd w:id="5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53" w:name="_Toc20028_WPSOffice_Level3"/>
      <w:r>
        <w:rPr>
          <w:rFonts w:hint="eastAsia"/>
          <w:lang w:val="en-US" w:eastAsia="zh-CN"/>
        </w:rPr>
        <w:t>建立数据库:</w:t>
      </w:r>
      <w:bookmarkEnd w:id="53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33040" cy="8572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54" w:name="_Toc179_WPSOffice_Level3"/>
      <w:r>
        <w:rPr>
          <w:rFonts w:hint="eastAsia"/>
          <w:lang w:val="en-US" w:eastAsia="zh-CN"/>
        </w:rPr>
        <w:t>添加数据</w:t>
      </w:r>
      <w:bookmarkEnd w:id="5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55" w:name="_Toc179_WPSOffice_Level2"/>
      <w:r>
        <w:rPr>
          <w:rFonts w:hint="eastAsia"/>
          <w:lang w:val="en-US" w:eastAsia="zh-CN"/>
        </w:rPr>
        <w:t>二：创建工程：</w:t>
      </w:r>
      <w:bookmarkEnd w:id="55"/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bookmarkStart w:id="56" w:name="_Toc23273_WPSOffice_Level3"/>
      <w:r>
        <w:rPr>
          <w:rFonts w:hint="eastAsia"/>
          <w:lang w:val="en-US" w:eastAsia="zh-CN"/>
        </w:rPr>
        <w:t>创建shangde web工程：</w:t>
      </w:r>
      <w:bookmarkEnd w:id="56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28875" cy="581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57" w:name="_Toc8420_WPSOffice_Level3"/>
      <w:r>
        <w:rPr>
          <w:rFonts w:hint="eastAsia"/>
          <w:lang w:val="en-US" w:eastAsia="zh-CN"/>
        </w:rPr>
        <w:t>导入lib包</w:t>
      </w:r>
      <w:bookmarkEnd w:id="57"/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58" w:name="_Toc5325_WPSOffice_Level3"/>
      <w:r>
        <w:rPr>
          <w:rFonts w:hint="eastAsia"/>
          <w:lang w:val="en-US" w:eastAsia="zh-CN"/>
        </w:rPr>
        <w:t>搭建ssh支持：</w:t>
      </w:r>
      <w:bookmarkEnd w:id="58"/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添加spring支持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4085590" cy="5899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3474720" cy="1770380"/>
            <wp:effectExtent l="0" t="0" r="1143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添加structs支持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4895215" cy="16002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勾勾都去掉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添加数据库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4742815" cy="21901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添加Hibernate支持</w:t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73675" cy="1223010"/>
            <wp:effectExtent l="0" t="0" r="317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70500" cy="1557020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73040" cy="2491105"/>
            <wp:effectExtent l="0" t="0" r="381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28590" cy="12668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建立spring struts联系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在src下新建一个文件及并添加这项数据：struts.objectFactory=spring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09800" cy="428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在web.xml配置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1304925" cy="314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添加：</w:t>
      </w:r>
      <w:r>
        <w:rPr>
          <w:rFonts w:hint="eastAsia"/>
        </w:rPr>
        <w:t>org.springframework.web.context.ContextLoaderListener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60960</wp:posOffset>
            </wp:positionV>
            <wp:extent cx="2975610" cy="288290"/>
            <wp:effectExtent l="0" t="0" r="15240" b="165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886585" cy="257175"/>
            <wp:effectExtent l="0" t="0" r="184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添加：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工程建立完成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59" w:name="_Toc23273_WPSOffice_Level2"/>
      <w:r>
        <w:rPr>
          <w:rFonts w:hint="eastAsia"/>
          <w:lang w:val="en-US" w:eastAsia="zh-CN"/>
        </w:rPr>
        <w:t>三：工程实施：</w:t>
      </w:r>
      <w:bookmarkEnd w:id="59"/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bookmarkStart w:id="60" w:name="_Toc23671_WPSOffice_Level3"/>
      <w:r>
        <w:rPr>
          <w:rFonts w:hint="eastAsia"/>
          <w:lang w:val="en-US" w:eastAsia="zh-CN"/>
        </w:rPr>
        <w:t>连接数据库的时候还有一个关键一步，加上这句话，不然跑不起来，</w:t>
      </w:r>
      <w:bookmarkEnd w:id="6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76190" cy="131445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还有struts.xml也有修改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23765" cy="7620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写成json-default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bookmarkStart w:id="61" w:name="_Toc31863_WPSOffice_Level3"/>
      <w:r>
        <w:rPr>
          <w:rFonts w:hint="eastAsia"/>
          <w:lang w:val="en-US" w:eastAsia="zh-CN"/>
        </w:rPr>
        <w:t>对数据库的数据方向工程</w:t>
      </w:r>
      <w:bookmarkEnd w:id="6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24075" cy="962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bookmarkStart w:id="62" w:name="_Toc21490_WPSOffice_Level3"/>
      <w:r>
        <w:rPr>
          <w:rFonts w:hint="eastAsia"/>
          <w:lang w:val="en-US" w:eastAsia="zh-CN"/>
        </w:rPr>
        <w:t>导入jsp页面需要的页面布局配置：</w:t>
      </w:r>
      <w:bookmarkEnd w:id="6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38325" cy="762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63" w:name="_Toc4544_WPSOffice_Level3"/>
      <w:r>
        <w:rPr>
          <w:rFonts w:hint="eastAsia"/>
          <w:lang w:val="en-US" w:eastAsia="zh-CN"/>
        </w:rPr>
        <w:t>在src下面新建一个放接口的包web.dao</w:t>
      </w:r>
      <w:bookmarkEnd w:id="63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interface RelationDao{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List&lt;String&gt; findPmenu(int id);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List&lt;SysMenu0&gt; findRelation(int id)l;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这个接口有两个方法：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用来查找所有的主菜单名字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List&lt;String&gt;  findPmenu(int id)</w:t>
            </w:r>
          </w:p>
          <w:p>
            <w:pPr>
              <w:numPr>
                <w:ilvl w:val="0"/>
                <w:numId w:val="6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用来查找所有的主菜单所有信息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List1&lt;SysMenu&gt; findRelation(int id);</w:t>
            </w: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64" w:name="_Toc2953_WPSOffice_Level3"/>
      <w:r>
        <w:rPr>
          <w:rFonts w:hint="eastAsia"/>
          <w:lang w:val="en-US" w:eastAsia="zh-CN"/>
        </w:rPr>
        <w:t>在src下新建一个是实现接口的包web.dao.imp</w:t>
      </w:r>
      <w:bookmarkEnd w:id="64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RelationDaoImp extends ActionSupport implements RelationDao{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List&lt;String&gt; findPmenu(int id){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List&lt;object []&gt; list=this.getHibernateTemolate().find(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from Sysmenu m.SysRelation r where m.id=r.mid and r.tid=?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order by  m.fsign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List&lt;String&gt; listm=new Arraylist&lt;string&gt;();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If(list!=null&amp;&amp;list.size()&gt;0){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For(int i=0;i&lt;list.size();i++){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Listm.add(((System)list.get(i)[0]).getName());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listm;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List&lt;SysMenu&gt; findRelation(int id){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List&lt;Object[]&gt;list=this.getHibernateTemplate().find(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from SysMenu m,SysRelation r where m.id=r.mid and r.tid=? order by m.sign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,id);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List&lt;SysMenu&gt; listm=new Arraylist&lt;&gt;();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If(list!=null&amp;&amp;list.size()&gt;0){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For(int i=0;i&lt;list.size();i++){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Listm.add((System)list.get(i)[0]);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listm;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65" w:name="_Toc17606_WPSOffice_Level3"/>
      <w:r>
        <w:rPr>
          <w:rFonts w:hint="eastAsia"/>
          <w:lang w:val="en-US" w:eastAsia="zh-CN"/>
        </w:rPr>
        <w:t>建立页面index.jsp</w:t>
      </w:r>
      <w:bookmarkEnd w:id="65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8" w:hRule="atLeast"/>
        </w:trPr>
        <w:tc>
          <w:tcPr>
            <w:tcW w:w="8522" w:type="dxa"/>
          </w:tcPr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先导入外部支持文件 css js jsquary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 xml:space="preserve">"css/bootstrap.min.css"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u w:val="single"/>
              </w:rPr>
              <w:t>css/bootstrap-responsive.min.css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 xml:space="preserve">"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"css/matrix-style.css"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"css/matrix-media.css"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"font-awesome/css/font-awesome.css"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"js/jquery.min.js"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"http://apps.bdimg.com/libs/html5shiv/3.7/html5shiv.min.js"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"http://apps.bdimg.com/libs/respond.js/1.4.2/respond.min.js"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"js/excanvas.min.js"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"js/jquery.ui.custom.js"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页面初始化方法：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//index.action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red"/>
              </w:rPr>
              <w:t>index.action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?id="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+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  <w:highlight w:val="white"/>
              </w:rPr>
              <w:t>&lt;%=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id</w:t>
            </w:r>
            <w:r>
              <w:rPr>
                <w:rFonts w:hint="eastAsia" w:ascii="Consolas" w:hAnsi="Consolas" w:eastAsia="Consolas"/>
                <w:color w:val="BF5F3F"/>
                <w:sz w:val="20"/>
                <w:highlight w:val="white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login(url);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login(url)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url : url,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for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i = 0; i &lt; daa.dataa.length;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str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"&lt;li class='submenu'&gt;&lt;a herf='#'&gt;&lt;span&gt;"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 daa.dataa[i].namee +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"&lt;/span&gt;&lt;/a&gt;&lt;ul&gt;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  <w:u w:val="single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for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j = 0; j &lt; daa.dataa[i].listt.length; j++)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str +=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'&lt;li&gt;&lt;a class="menu_a" link="'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+daa.dataa[i].listt[j].url+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'"&gt; 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 daa.dataa[i].listt[j].functions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'&lt;/a&gt;&lt;/li&gt;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str +=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"&lt;/ul&gt;&lt;/li&gt;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  <w:u w:val="single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"indexxx"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).innerHTML += str;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left" w:pos="591"/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 w:themeColor="text1"/>
                <w:sz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这里有个index.action 所以要在struts.xml添加它的相关事件，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struts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"json-default"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"index"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"index"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FF0000"/>
                <w:sz w:val="20"/>
              </w:rPr>
              <w:t>"webAction"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tabs>
                <w:tab w:val="left" w:pos="591"/>
              </w:tabs>
              <w:ind w:leftChars="0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struts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numPr>
                <w:ilvl w:val="0"/>
                <w:numId w:val="7"/>
              </w:numPr>
              <w:tabs>
                <w:tab w:val="left" w:pos="591"/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给webAction添加依赖注入（在applicationContext.xml）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bean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"webAction"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"web.action.WebAction"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"relationDao"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"relationDaoImp"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tabs>
                <w:tab w:val="left" w:pos="591"/>
              </w:tabs>
              <w:ind w:leftChars="0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left" w:pos="591"/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WebAction里面定义了relationDao,所以也要添加它的依赖注入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"relationDaoImp"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"web.dao.imp.RelationDaoImp"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"sessionFactory"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"mysessionFactory"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tabs>
                <w:tab w:val="left" w:pos="591"/>
              </w:tabs>
              <w:ind w:leftChars="0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left" w:pos="591"/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在WebAction类里面添加实现方法 index</w:t>
            </w: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numPr>
                      <w:ilvl w:val="0"/>
                      <w:numId w:val="8"/>
                    </w:numPr>
                    <w:spacing w:beforeLines="0" w:afterLines="0"/>
                    <w:ind w:firstLine="360" w:firstLineChars="200"/>
                    <w:jc w:val="left"/>
                    <w:rPr>
                      <w:rFonts w:hint="eastAsia" w:ascii="Consolas" w:hAnsi="Consolas" w:eastAsia="Consolas"/>
                      <w:color w:val="000000"/>
                      <w:sz w:val="18"/>
                      <w:szCs w:val="15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5"/>
                      <w:u w:val="single"/>
                    </w:rPr>
                    <w:t>RelationDao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5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00C0"/>
                      <w:sz w:val="18"/>
                      <w:szCs w:val="15"/>
                    </w:rPr>
                    <w:t>relationDao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5"/>
                    </w:rPr>
                    <w:t>;</w:t>
                  </w:r>
                </w:p>
                <w:p>
                  <w:pPr>
                    <w:numPr>
                      <w:ilvl w:val="0"/>
                      <w:numId w:val="8"/>
                    </w:numPr>
                    <w:spacing w:beforeLines="0" w:afterLines="0"/>
                    <w:ind w:firstLine="360" w:firstLineChars="200"/>
                    <w:jc w:val="left"/>
                    <w:rPr>
                      <w:rFonts w:hint="eastAsia" w:ascii="Consolas" w:hAnsi="Consolas" w:eastAsia="Consolas"/>
                      <w:sz w:val="18"/>
                      <w:szCs w:val="15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5"/>
                    </w:rPr>
                    <w:t>private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5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5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5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00C0"/>
                      <w:sz w:val="18"/>
                      <w:szCs w:val="15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5"/>
                    </w:rPr>
                    <w:t>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18"/>
                      <w:szCs w:val="15"/>
                    </w:rPr>
                    <w:t>//从网页上获取数据，所以名字要和index.jsp上定义得id一样</w:t>
                  </w:r>
                </w:p>
                <w:p>
                  <w:pPr>
                    <w:numPr>
                      <w:ilvl w:val="0"/>
                      <w:numId w:val="8"/>
                    </w:numPr>
                    <w:spacing w:beforeLines="0" w:afterLines="0"/>
                    <w:ind w:firstLine="360" w:firstLineChars="200"/>
                    <w:jc w:val="left"/>
                    <w:rPr>
                      <w:rFonts w:hint="eastAsia" w:ascii="Consolas" w:hAnsi="Consolas" w:eastAsia="Consolas"/>
                      <w:color w:val="000000"/>
                      <w:sz w:val="18"/>
                      <w:szCs w:val="15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18"/>
                      <w:szCs w:val="15"/>
                    </w:rPr>
                    <w:t>private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5"/>
                    </w:rPr>
                    <w:t xml:space="preserve"> JSONObject </w:t>
                  </w:r>
                  <w:r>
                    <w:rPr>
                      <w:rFonts w:hint="eastAsia" w:ascii="Consolas" w:hAnsi="Consolas" w:eastAsia="Consolas"/>
                      <w:color w:val="0000C0"/>
                      <w:sz w:val="18"/>
                      <w:szCs w:val="15"/>
                    </w:rPr>
                    <w:t>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8"/>
                      <w:szCs w:val="15"/>
                    </w:rPr>
                    <w:t>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18"/>
                      <w:szCs w:val="15"/>
                    </w:rPr>
                    <w:t>//页面上的</w:t>
                  </w:r>
                  <w:r>
                    <w:rPr>
                      <w:rFonts w:hint="eastAsia" w:ascii="Consolas" w:hAnsi="Consolas" w:eastAsia="Consolas"/>
                      <w:color w:val="3F7F5F"/>
                      <w:sz w:val="18"/>
                      <w:szCs w:val="15"/>
                      <w:u w:val="single"/>
                    </w:rPr>
                    <w:t>ajas</w:t>
                  </w:r>
                  <w:r>
                    <w:rPr>
                      <w:rFonts w:hint="eastAsia" w:ascii="Consolas" w:hAnsi="Consolas" w:eastAsia="Consolas"/>
                      <w:color w:val="3F7F5F"/>
                      <w:sz w:val="18"/>
                      <w:szCs w:val="15"/>
                    </w:rPr>
                    <w:t>需要一个JSONObject对象传来的东西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eastAsia" w:ascii="Consolas" w:hAnsi="Consolas" w:eastAsia="宋体"/>
                      <w:color w:val="000000"/>
                      <w:sz w:val="18"/>
                      <w:szCs w:val="15"/>
                      <w:lang w:val="en-US" w:eastAsia="zh-CN"/>
                    </w:rPr>
                  </w:pPr>
                  <w:r>
                    <w:rPr>
                      <w:rFonts w:hint="eastAsia" w:ascii="Consolas" w:hAnsi="Consolas" w:eastAsia="宋体"/>
                      <w:color w:val="000000"/>
                      <w:sz w:val="18"/>
                      <w:szCs w:val="15"/>
                      <w:lang w:val="en-US" w:eastAsia="zh-CN"/>
                    </w:rPr>
                    <w:t>生成get set方法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val="clear" w:pos="312"/>
                    </w:tabs>
                    <w:spacing w:beforeLines="0" w:afterLines="0"/>
                    <w:ind w:left="0" w:leftChars="0" w:firstLine="360" w:firstLineChars="200"/>
                    <w:jc w:val="left"/>
                    <w:rPr>
                      <w:rFonts w:hint="eastAsia" w:ascii="Consolas" w:hAnsi="Consolas" w:eastAsia="宋体"/>
                      <w:color w:val="000000"/>
                      <w:sz w:val="18"/>
                      <w:szCs w:val="15"/>
                      <w:lang w:val="en-US" w:eastAsia="zh-CN"/>
                    </w:rPr>
                  </w:pPr>
                  <w:r>
                    <w:rPr>
                      <w:rFonts w:hint="eastAsia" w:ascii="Consolas" w:hAnsi="Consolas" w:eastAsia="宋体"/>
                      <w:color w:val="000000"/>
                      <w:sz w:val="18"/>
                      <w:szCs w:val="15"/>
                      <w:lang w:val="en-US" w:eastAsia="zh-CN"/>
                    </w:rPr>
                    <w:t>实现index方法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public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String index()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throws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Exception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List&lt;String&gt; listp = 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0"/>
                      <w:szCs w:val="16"/>
                    </w:rPr>
                    <w:t>relationDao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.findPmenu(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0"/>
                      <w:szCs w:val="16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szCs w:val="16"/>
                    </w:rPr>
                    <w:t>//存放的都是父菜单名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List&lt;SysMenu&gt; list = 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0"/>
                      <w:szCs w:val="16"/>
                    </w:rPr>
                    <w:t>relationDao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.findRelation(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0"/>
                      <w:szCs w:val="16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szCs w:val="16"/>
                    </w:rPr>
                    <w:t>//获取一整个父类的信息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List&lt;Map&lt;String, Object&gt;&gt; lista 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new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ArrayList&lt;Map&lt;String, Object&gt;&gt;();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(list !=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&amp;&amp; list.size() &gt; 0)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for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(String str : listp)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Map&lt;String, Object&gt; map 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new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HashMap&lt;String, Object&gt;();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List&lt;Map&lt;String, Object&gt;&gt; listf 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new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ArrayList&lt;Map&lt;String, Object&gt;&gt;();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map.put(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szCs w:val="16"/>
                    </w:rPr>
                    <w:t>"namee"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, str);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szCs w:val="16"/>
                    </w:rPr>
                    <w:t>//这里存的是父名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for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(SysMenu me : list)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szCs w:val="16"/>
                    </w:rPr>
                    <w:t>//menu = relationDao.findMenu(re.getMid());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(str.equals(me.getName())) {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szCs w:val="16"/>
                    </w:rPr>
                    <w:t>//这里的作用是取出父类名下的小类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Map&lt;String, Object&gt; mapr 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new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HashMap&lt;String, Object&gt;();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mapr.put(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szCs w:val="16"/>
                    </w:rPr>
                    <w:t>"functions"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, me.getFunction());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mapr.put(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szCs w:val="16"/>
                    </w:rPr>
                    <w:t>"url"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, me.getUrl());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listf.add(mapr);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map.put(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szCs w:val="16"/>
                    </w:rPr>
                    <w:t>"listt"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, listf);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szCs w:val="16"/>
                    </w:rPr>
                    <w:t>//这个"list"里面包括了父类里的小项所有信息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lista.add(map);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0"/>
                      <w:szCs w:val="16"/>
                    </w:rPr>
                    <w:t>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= JSONTools.</w:t>
                  </w:r>
                  <w:r>
                    <w:rPr>
                      <w:rFonts w:hint="eastAsia" w:ascii="Consolas" w:hAnsi="Consolas" w:eastAsia="Consolas"/>
                      <w:i/>
                      <w:color w:val="000000"/>
                      <w:sz w:val="20"/>
                      <w:szCs w:val="16"/>
                    </w:rPr>
                    <w:t>createJsonObject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szCs w:val="16"/>
                    </w:rPr>
                    <w:t>"dataa"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, lista);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szCs w:val="16"/>
                    </w:rPr>
                    <w:t>//这个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szCs w:val="16"/>
                      <w:u w:val="single"/>
                    </w:rPr>
                    <w:t>dataa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szCs w:val="16"/>
                    </w:rPr>
                    <w:t>是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szCs w:val="16"/>
                      <w:u w:val="single"/>
                    </w:rPr>
                    <w:t>ajax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szCs w:val="16"/>
                    </w:rPr>
                    <w:t>里面获取数据的标志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szCs w:val="16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szCs w:val="16"/>
                    </w:rPr>
                    <w:t>return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szCs w:val="16"/>
                    </w:rPr>
                    <w:t>"success"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;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ind w:leftChars="200"/>
                    <w:jc w:val="left"/>
                    <w:rPr>
                      <w:rFonts w:hint="eastAsia" w:ascii="Consolas" w:hAnsi="Consolas" w:eastAsia="宋体"/>
                      <w:color w:val="000000"/>
                      <w:sz w:val="10"/>
                      <w:szCs w:val="8"/>
                      <w:lang w:val="en-US" w:eastAsia="zh-CN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szCs w:val="16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591"/>
                    </w:tabs>
                    <w:rPr>
                      <w:rFonts w:hint="eastAsia" w:ascii="Consolas" w:hAnsi="Consolas" w:eastAsia="宋体"/>
                      <w:color w:val="000000" w:themeColor="text1"/>
                      <w:sz w:val="20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numPr>
                      <w:ilvl w:val="0"/>
                      <w:numId w:val="7"/>
                    </w:numPr>
                    <w:tabs>
                      <w:tab w:val="left" w:pos="591"/>
                      <w:tab w:val="clear" w:pos="312"/>
                    </w:tabs>
                    <w:ind w:left="0" w:leftChars="0" w:firstLine="0" w:firstLineChars="0"/>
                    <w:rPr>
                      <w:rFonts w:hint="eastAsia" w:ascii="Consolas" w:hAnsi="Consolas" w:eastAsia="宋体"/>
                      <w:color w:val="000000" w:themeColor="text1"/>
                      <w:sz w:val="20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Consolas" w:hAnsi="Consolas" w:eastAsia="宋体"/>
                      <w:color w:val="000000" w:themeColor="text1"/>
                      <w:sz w:val="20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完整的的index.jsp 页面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&lt;%@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page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contentType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"text/html; charset=UTF-8"</w:t>
                  </w: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%&gt;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&lt;%@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taglib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uri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"/struts-tags"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prefix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"s"</w:t>
                  </w: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%&gt;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&lt;%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Integer id = 18;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%&gt;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&lt;%@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taglib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uri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"http://java.sun.com/jsp/jstl/core"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prefix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"c"</w:t>
                  </w: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%&gt;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&lt;%@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page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isELIgnored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"false"</w:t>
                  </w: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%&gt;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&lt;%@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taglib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uri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"http://java.sun.com/jsp/jstl/fmt"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prefix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"fmt"</w:t>
                  </w:r>
                  <w:r>
                    <w:rPr>
                      <w:rFonts w:hint="eastAsia" w:ascii="Consolas" w:hAnsi="Consolas" w:eastAsia="Consolas"/>
                      <w:color w:val="BF5F3F"/>
                      <w:sz w:val="20"/>
                    </w:rPr>
                    <w:t>%&gt;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&lt;!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DOCTYPE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html&gt;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html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lang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"zh"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head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title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“尚德书院”管理系统平台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title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meta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charset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"UTF-8"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/&gt;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meta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name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"viewport"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content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"width=device-width, initial-scale=1.0"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/&gt;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meta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http-equiv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"X-UA-Compatible"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content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"IE=edge,Chrome=1"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/&gt;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meta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http-equiv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"X-UA-Compatible"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content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"IE=9"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/&gt;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link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rel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"stylesheet"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href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"css/bootstrap.min.css"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/&gt;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link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rel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"stylesheet"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href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"css/bootstrap-responsive.min.css"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/&gt;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link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rel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"stylesheet"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href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"css/matrix-style.css"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/&gt;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link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rel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"stylesheet"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href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"css/matrix-media.css"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/&gt;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link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href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"font-awesome/css/font-awesome.css"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rel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"stylesheet"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/&gt;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src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"js/jquery.min.js"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src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"http://apps.bdimg.com/libs/html5shiv/3.7/html5shiv.min.js"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src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"http://apps.bdimg.com/libs/respond.js/1.4.2/respond.min.js"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src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"js/excanvas.min.js"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src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"js/jquery.ui.custom.js"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"text/javascript"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$(document).ready(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>function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()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highlight w:val="white"/>
                    </w:rPr>
                    <w:t>//index.action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var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url =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"index.action?id="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 +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BF5F3F"/>
                      <w:sz w:val="20"/>
                      <w:highlight w:val="white"/>
                    </w:rPr>
                    <w:t>&lt;%=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BF5F3F"/>
                      <w:sz w:val="20"/>
                      <w:highlight w:val="white"/>
                    </w:rPr>
                    <w:t>%&gt;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login(url);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function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login(url)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$.ajax({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url : url,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type :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"Get"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,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async :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>false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,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dataType :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"json"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,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success :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>function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(daa)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for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(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var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i = 0; i &lt; daa.dataa.length; i++)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var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str =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"&lt;li class='submenu'&gt;&lt;a herf='#'&gt;&lt;span&gt;"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+ daa.dataa[i].namee +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"&lt;/span&gt;&lt;/a&gt;&lt;ul&gt;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  <w:u w:val="single"/>
                    </w:rPr>
                    <w:t>"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for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(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var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j = 0; j &lt; daa.dataa[i].listt.length; j++)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str += </w:t>
                  </w:r>
                  <w:r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  <w:t>'&lt;li&gt;&lt;a class="menu_a" link="'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+daa.dataa[i].listt[j].url+</w:t>
                  </w:r>
                  <w:r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  <w:t>'"&gt; '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+ daa.dataa[i].listt[j].functions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+ </w:t>
                  </w:r>
                  <w:r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  <w:t>'&lt;/a&gt;&lt;/li&gt;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  <w:u w:val="single"/>
                    </w:rPr>
                    <w:t>'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str +=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"&lt;/ul&gt;&lt;/li&gt;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  <w:u w:val="single"/>
                    </w:rPr>
                    <w:t>"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document.getElementById(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"indexxx"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).innerHTML += str;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});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  <w:highlight w:val="white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  <w:highlight w:val="white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  <w:highlight w:val="white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head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body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"header"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h1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管理平台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h1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5FBF"/>
                      <w:sz w:val="20"/>
                    </w:rPr>
                    <w:t>&lt;!--top-Header-menu--&gt;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"user-nav"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"navbar navbar-inverse"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ul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"nav"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"dropdown"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"profile-messages"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title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href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"#"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data-toggle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"dropdown"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data-target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"#profile-messages"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"dropdown-toggle"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"icon icon-user"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</w:rPr>
                    <w:t>&amp;nbsp;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span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"text"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欢迎你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span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</w:rPr>
                    <w:t>&amp;nbsp;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b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"caret"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b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ul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"dropdown-menu"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"menu_a"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link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"allActivity.action"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"icon-check"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我的发布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"divider"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"menu_a"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onclick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</w:rPr>
                    <w:t>"unLogin(this)"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"icon-key"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退出系统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ul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ul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5FBF"/>
                      <w:sz w:val="20"/>
                    </w:rPr>
                    <w:t>&lt;!--close-top-Header-menu--&gt;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"search"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"sidebar"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style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="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OVERFLOW-Y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hint="eastAsia" w:ascii="Consolas" w:hAnsi="Consolas" w:eastAsia="Consolas"/>
                      <w:i/>
                      <w:color w:val="2A00E1"/>
                      <w:sz w:val="20"/>
                    </w:rPr>
                    <w:t>auto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;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OVERFLOW-X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:</w:t>
                  </w:r>
                  <w:r>
                    <w:rPr>
                      <w:rFonts w:hint="eastAsia" w:ascii="Consolas" w:hAnsi="Consolas" w:eastAsia="Consolas"/>
                      <w:i/>
                      <w:color w:val="2A00E1"/>
                      <w:sz w:val="20"/>
                    </w:rPr>
                    <w:t>hidden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;"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ul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"indexxx"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"submenu"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href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"#"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"icon icon-lock"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span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权限管理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span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ul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"menu_a"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link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"relationList.jsp"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"icon icon-caret-right"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权限列表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ul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li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ul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"content"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"content-header"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"breadcrumb"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href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"newIndex.jsp"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title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"返回主页"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"tip-bottom"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"icon-home"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Home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a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iframe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src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"allActivity.action?"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"iframe-main"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style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="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width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:</w:t>
                  </w:r>
                  <w:r>
                    <w:rPr>
                      <w:rFonts w:hint="eastAsia" w:ascii="Consolas" w:hAnsi="Consolas" w:eastAsia="Consolas"/>
                      <w:i/>
                      <w:color w:val="2A00E1"/>
                      <w:sz w:val="20"/>
                    </w:rPr>
                    <w:t>100%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;"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iframe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5FBF"/>
                      <w:sz w:val="20"/>
                    </w:rPr>
                    <w:t>&lt;!--end-main-container-part--&gt;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src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"js/bootstrap.min.js"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src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"js/matrix.js"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type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"text/javascript"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highlight w:val="white"/>
                    </w:rPr>
                    <w:t>//初始化相关元素高度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function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init()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$(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"body"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).height($(window).height() - 80);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$(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"#iframe-main"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).height($(window).height() - 90);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$(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"#sidebar"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).height($(window).height());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highlight w:val="white"/>
                    </w:rPr>
                    <w:t>/**/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$(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>function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()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init();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$(window).resize(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>function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()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init();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function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goPage(newURL)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if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(newURL !=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if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(newURL ==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0"/>
                      <w:highlight w:val="white"/>
                    </w:rPr>
                    <w:t>"-"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 xml:space="preserve">}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else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document.location.href = newURL;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0"/>
                      <w:highlight w:val="white"/>
                    </w:rPr>
                    <w:t xml:space="preserve">function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resetMenu()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document.gomenu.selector.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  <w:u w:val="single"/>
                    </w:rPr>
                    <w:t xml:space="preserve">s 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0"/>
                      <w:highlight w:val="white"/>
                    </w:rPr>
                    <w:t>// if url is empty, skip the menu dividers and reset the menu selection to default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electedIndex = 2;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  <w:highlight w:val="white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  <w:highlight w:val="white"/>
                    </w:rPr>
                    <w:t>script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  <w:highlight w:val="white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body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numPr>
                      <w:ilvl w:val="0"/>
                      <w:numId w:val="0"/>
                    </w:numPr>
                    <w:tabs>
                      <w:tab w:val="left" w:pos="591"/>
                    </w:tabs>
                    <w:ind w:leftChars="0"/>
                    <w:rPr>
                      <w:rFonts w:hint="eastAsia" w:ascii="Consolas" w:hAnsi="Consolas" w:eastAsia="宋体"/>
                      <w:color w:val="000000" w:themeColor="text1"/>
                      <w:sz w:val="20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html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tabs>
                <w:tab w:val="left" w:pos="591"/>
              </w:tabs>
              <w:ind w:leftChars="0"/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按照以上方法，就可以出现菜单栏</w:t>
            </w:r>
          </w:p>
          <w:p>
            <w:pPr>
              <w:numPr>
                <w:ilvl w:val="0"/>
                <w:numId w:val="0"/>
              </w:numPr>
              <w:tabs>
                <w:tab w:val="left" w:pos="591"/>
              </w:tabs>
              <w:ind w:leftChars="0"/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3780790" cy="3780790"/>
                  <wp:effectExtent l="0" t="0" r="10160" b="1016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90" cy="3780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6" w:name="_Toc20028_WPSOffice_Level1"/>
      <w:r>
        <w:rPr>
          <w:rFonts w:hint="eastAsia"/>
          <w:lang w:val="en-US" w:eastAsia="zh-CN"/>
        </w:rPr>
        <w:t>二：地址管理的实现</w:t>
      </w:r>
      <w:bookmarkEnd w:id="66"/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bookmarkStart w:id="67" w:name="_Toc8420_WPSOffice_Level2"/>
      <w:r>
        <w:rPr>
          <w:rFonts w:hint="eastAsia"/>
          <w:lang w:val="en-US" w:eastAsia="zh-CN"/>
        </w:rPr>
        <w:t>实现点击地址管理，跳到地址页面</w:t>
      </w:r>
      <w:bookmarkEnd w:id="67"/>
    </w:p>
    <w:p>
      <w:pPr>
        <w:numPr>
          <w:ilvl w:val="0"/>
          <w:numId w:val="10"/>
        </w:numPr>
        <w:ind w:left="0" w:leftChars="0" w:firstLine="400" w:firstLineChars="0"/>
        <w:rPr>
          <w:rFonts w:hint="eastAsia"/>
          <w:lang w:val="en-US" w:eastAsia="zh-CN"/>
        </w:rPr>
      </w:pPr>
      <w:bookmarkStart w:id="68" w:name="_Toc9395_WPSOffice_Level3"/>
      <w:r>
        <w:rPr>
          <w:rFonts w:hint="eastAsia"/>
          <w:lang w:val="en-US" w:eastAsia="zh-CN"/>
        </w:rPr>
        <w:t>数据库里已经定义了地址管理对应的跳转页面的标识项</w:t>
      </w:r>
      <w:bookmarkEnd w:id="68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20490" cy="201930"/>
            <wp:effectExtent l="0" t="0" r="3810" b="762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/>
          <w:lang w:val="en-US" w:eastAsia="zh-CN"/>
        </w:rPr>
      </w:pPr>
      <w:bookmarkStart w:id="69" w:name="_Toc9135_WPSOffice_Level3"/>
      <w:r>
        <w:rPr>
          <w:rFonts w:hint="eastAsia"/>
          <w:lang w:val="en-US" w:eastAsia="zh-CN"/>
        </w:rPr>
        <w:t>struts.xml增加这项标识：</w:t>
      </w:r>
      <w:bookmarkEnd w:id="69"/>
    </w:p>
    <w:p>
      <w:pPr>
        <w:numPr>
          <w:ilvl w:val="0"/>
          <w:numId w:val="0"/>
        </w:numPr>
        <w:spacing w:beforeLines="0" w:afterLines="0"/>
        <w:ind w:left="400" w:leftChars="0" w:firstLine="600" w:firstLineChars="30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action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"allAddress"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"webAction"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"allAddress"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8080"/>
          <w:sz w:val="20"/>
          <w:szCs w:val="24"/>
        </w:rPr>
        <w:t>&lt;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0"/>
          <w:szCs w:val="24"/>
        </w:rPr>
        <w:t>"success"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  <w:r>
        <w:rPr>
          <w:rFonts w:hint="eastAsia" w:ascii="Consolas" w:hAnsi="Consolas" w:eastAsia="Consolas"/>
          <w:color w:val="000000"/>
          <w:sz w:val="20"/>
          <w:szCs w:val="24"/>
        </w:rPr>
        <w:t>/addresslist.jsp</w:t>
      </w: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result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numPr>
          <w:ilvl w:val="0"/>
          <w:numId w:val="0"/>
        </w:numPr>
        <w:ind w:firstLine="1000" w:firstLineChars="500"/>
        <w:rPr>
          <w:rFonts w:hint="eastAsia"/>
          <w:sz w:val="21"/>
          <w:szCs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szCs w:val="24"/>
        </w:rPr>
        <w:t>&lt;/</w:t>
      </w:r>
      <w:r>
        <w:rPr>
          <w:rFonts w:hint="eastAsia" w:ascii="Consolas" w:hAnsi="Consolas" w:eastAsia="Consolas"/>
          <w:color w:val="3F7F7F"/>
          <w:sz w:val="20"/>
          <w:szCs w:val="24"/>
        </w:rPr>
        <w:t>action</w:t>
      </w:r>
      <w:r>
        <w:rPr>
          <w:rFonts w:hint="eastAsia" w:ascii="Consolas" w:hAnsi="Consolas" w:eastAsia="Consolas"/>
          <w:color w:val="008080"/>
          <w:sz w:val="20"/>
          <w:szCs w:val="24"/>
        </w:rPr>
        <w:t>&gt;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/>
          <w:sz w:val="21"/>
          <w:szCs w:val="24"/>
          <w:lang w:val="en-US" w:eastAsia="zh-CN"/>
        </w:rPr>
      </w:pPr>
      <w:bookmarkStart w:id="70" w:name="_Toc17763_WPSOffice_Level3"/>
      <w:r>
        <w:rPr>
          <w:rFonts w:hint="eastAsia"/>
          <w:sz w:val="21"/>
          <w:szCs w:val="24"/>
          <w:lang w:val="en-US" w:eastAsia="zh-CN"/>
        </w:rPr>
        <w:t>在WebAction里面增加方法 addAddress</w:t>
      </w:r>
      <w:bookmarkEnd w:id="7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String allAddress()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10"/>
        </w:numPr>
        <w:ind w:left="0" w:leftChars="0" w:firstLine="400" w:firstLineChars="0"/>
        <w:rPr>
          <w:rFonts w:hint="eastAsia"/>
          <w:sz w:val="21"/>
          <w:szCs w:val="24"/>
          <w:lang w:val="en-US" w:eastAsia="zh-CN"/>
        </w:rPr>
      </w:pPr>
      <w:bookmarkStart w:id="71" w:name="_Toc21369_WPSOffice_Level3"/>
      <w:r>
        <w:rPr>
          <w:rFonts w:hint="eastAsia"/>
          <w:sz w:val="21"/>
          <w:szCs w:val="24"/>
          <w:lang w:val="en-US" w:eastAsia="zh-CN"/>
        </w:rPr>
        <w:t>新增跳转页面addresslist.jsp</w:t>
      </w:r>
      <w:bookmarkEnd w:id="71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62125" cy="247650"/>
            <wp:effectExtent l="0" t="0" r="9525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bookmarkStart w:id="72" w:name="_Toc5325_WPSOffice_Level2"/>
      <w:r>
        <w:rPr>
          <w:rFonts w:hint="eastAsia"/>
          <w:lang w:val="en-US" w:eastAsia="zh-CN"/>
        </w:rPr>
        <w:t>数据库的建立：（address）</w:t>
      </w:r>
      <w:bookmarkEnd w:id="7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71165" cy="952500"/>
            <wp:effectExtent l="0" t="0" r="63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73" w:name="_Toc23671_WPSOffice_Level2"/>
      <w:r>
        <w:rPr>
          <w:rFonts w:hint="eastAsia"/>
          <w:lang w:val="en-US" w:eastAsia="zh-CN"/>
        </w:rPr>
        <w:t>给数据库添加数据</w:t>
      </w:r>
      <w:bookmarkEnd w:id="73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68980" cy="2526665"/>
            <wp:effectExtent l="0" t="0" r="7620" b="698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74" w:name="_Toc31863_WPSOffice_Level2"/>
      <w:r>
        <w:rPr>
          <w:rFonts w:hint="eastAsia"/>
          <w:lang w:val="en-US" w:eastAsia="zh-CN"/>
        </w:rPr>
        <w:t>对address表反向工程</w:t>
      </w:r>
      <w:bookmarkEnd w:id="74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00300" cy="1381125"/>
            <wp:effectExtent l="0" t="0" r="0" b="952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因为这是中途添加的表，所以要在applicationContext.xml里面看看有没有他的映射文件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我第一次中途添加表的时候，就是因为applicationContext.xml里面没有自动添加他的映射，而导致我的工程运行不起来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557270" cy="923290"/>
            <wp:effectExtent l="0" t="0" r="5080" b="1016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确保有映射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75" w:name="_Toc21490_WPSOffice_Level2"/>
      <w:r>
        <w:rPr>
          <w:rFonts w:hint="eastAsia"/>
          <w:lang w:val="en-US" w:eastAsia="zh-CN"/>
        </w:rPr>
        <w:t>新建实现接口 AddressDao.java</w:t>
      </w:r>
      <w:bookmarkEnd w:id="75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AddressDao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List&lt;Address&gt; allAddress(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i);</w:t>
            </w:r>
            <w:r>
              <w:rPr>
                <w:rFonts w:hint="eastAsia" w:ascii="Consolas" w:hAnsi="Consolas" w:eastAsia="宋体"/>
                <w:color w:val="000000"/>
                <w:sz w:val="22"/>
                <w:szCs w:val="20"/>
                <w:lang w:val="en-US" w:eastAsia="zh-CN"/>
              </w:rPr>
              <w:t>//用来查找第i条到第几条的类容，作用是给分页时提供不同的内容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pageSum();</w:t>
            </w:r>
            <w:r>
              <w:rPr>
                <w:rFonts w:hint="eastAsia" w:ascii="Consolas" w:hAnsi="Consolas" w:eastAsia="宋体"/>
                <w:color w:val="000000"/>
                <w:sz w:val="22"/>
                <w:szCs w:val="20"/>
                <w:lang w:val="en-US" w:eastAsia="zh-CN"/>
              </w:rPr>
              <w:t>//用来查找数据的总量，然后在做分页的时候，用来得到页数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76" w:name="_Toc4544_WPSOffice_Level2"/>
      <w:r>
        <w:rPr>
          <w:rFonts w:hint="eastAsia"/>
          <w:lang w:val="en-US" w:eastAsia="zh-CN"/>
        </w:rPr>
        <w:t>新建实现AddressDao.java接口的类</w:t>
      </w:r>
      <w:bookmarkEnd w:id="76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AddressDaoImp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HibernateDaoSupport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AddressDao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List&lt;Address&gt; allAddress(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i)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Session ssn = 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Query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ssn.createQuery(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"from Address"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.setFirstResult(i);</w:t>
            </w:r>
            <w:r>
              <w:rPr>
                <w:rFonts w:hint="eastAsia" w:ascii="Consolas" w:hAnsi="Consolas" w:eastAsia="宋体"/>
                <w:color w:val="000000"/>
                <w:sz w:val="22"/>
                <w:szCs w:val="20"/>
                <w:lang w:val="en-US" w:eastAsia="zh-CN"/>
              </w:rPr>
              <w:t>//从第i条数据开始查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.setMaxResults(7);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  <w:highlight w:val="white"/>
              </w:rPr>
              <w:t>//最大可以查的数据量 7    范围就是i~i+7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List&lt;Address&gt; l =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  <w:u w:val="single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.list()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highlight w:val="white"/>
              </w:rPr>
              <w:t>//query.list()的作用是获得query查找出来的量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3"/>
              </w:rPr>
              <w:tab/>
            </w:r>
          </w:p>
          <w:p>
            <w:pPr>
              <w:spacing w:beforeLines="0" w:afterLines="0"/>
              <w:ind w:firstLine="880" w:firstLineChars="40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ssn.close();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pageSum()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Session session = 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Query query = session.createQuery(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"select count(*) from Address"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Long count = (Long) query.uniqueResult();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//uniqueResult的用法是，当确定返回值这有一个的时候。用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  <w:u w:val="single"/>
              </w:rPr>
              <w:t>uniqueresult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 = count;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546"/>
              </w:tabs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  <w:szCs w:val="22"/>
              </w:rPr>
              <w:t>}</w:t>
            </w:r>
          </w:p>
        </w:tc>
      </w:tr>
    </w:tbl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77" w:name="_Toc2953_WPSOffice_Level2"/>
      <w:r>
        <w:rPr>
          <w:rFonts w:hint="eastAsia"/>
          <w:lang w:val="en-US" w:eastAsia="zh-CN"/>
        </w:rPr>
        <w:t>新建地址页面addresslist.jsp</w:t>
      </w:r>
      <w:bookmarkEnd w:id="77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"/struts-tags"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"http://java.sun.com/jsp/jstl/fmt"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"fmt"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isELIgnored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"false"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DOCTYPE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地址管理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"jules/js/jquery.min.js?v=2.1.4"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"jules/js/bootstrap.min.js?v=3.3.6"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宋体"/>
                <w:color w:val="3F7F7F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"jules/js/plugins/slimscroll/jquery.slimscroll.min.js"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"jules/js/content.min.js?v=1.0.0"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nsolas" w:hAnsi="Consolas" w:eastAsia="Consolas"/>
                <w:color w:val="00808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"jules/css/bootstrap.min14ed.css?v=3.3.6"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"jules/css/font-awesome.min93e3.css?v=4.4.0"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"jules/css/animate.min.css"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"jules/css/style.min862f.css?v=4.1.0"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var goodid;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function deleteaddress(id){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var url = "oneAddress.action?addressId="+id;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window.location.href=url;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&lt;!--用来做修改用的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s:debug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"gray-bg"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"wrapper wrapper-content  animated fadeInRight"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"row"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"col-sm-12"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"ibox-content"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h2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所有地址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h2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"clients-list"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"tab-content"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"tab-1"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"tab-pane active"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"full-height-scroll"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"table-responsive"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 table-striped table-hover"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${addresslist}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80px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"client-link"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序号：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${res.id}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"project-title"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教室名称：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${res.name}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"project-title"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教室经度：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${res.longitude}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"project-title"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教室纬度：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${res.latitude}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"deleteaddress(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${res.id}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)"</w:t>
            </w:r>
            <w:r>
              <w:rPr>
                <w:rFonts w:hint="eastAsia" w:ascii="Consolas" w:hAnsi="Consolas" w:eastAsia="Consolas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"button"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btn-danger btn-xs"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宋体"/>
                <w:color w:val="3F7F7F"/>
                <w:sz w:val="20"/>
                <w:lang w:val="en-US" w:eastAsia="zh-CN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s:if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"page2!=1"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"allAddress.action?n=0"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首页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"allAddress.action?n=1"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上一页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s:if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s:if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"page2!=PageSum2"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"allAddress.action?n=2"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下一页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"allAddress.action?n=3"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尾页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s:if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第${page2}页/共${PageSum2}页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78" w:name="_Toc17606_WPSOffice_Level2"/>
      <w:r>
        <w:rPr>
          <w:rFonts w:hint="eastAsia"/>
          <w:lang w:val="en-US" w:eastAsia="zh-CN"/>
        </w:rPr>
        <w:t>解释addresslist里面的数据是怎么拿到的：</w:t>
      </w:r>
      <w:bookmarkEnd w:id="78"/>
    </w:p>
    <w:p>
      <w:pPr>
        <w:numPr>
          <w:ilvl w:val="0"/>
          <w:numId w:val="11"/>
        </w:numPr>
        <w:ind w:left="0" w:leftChars="0" w:firstLine="40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94965" cy="524510"/>
            <wp:effectExtent l="0" t="0" r="635" b="889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这个是在WebAction.java类里申明了一个量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0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5"/>
          <w:highlight w:val="white"/>
        </w:rPr>
        <w:t xml:space="preserve">List&lt;Address&gt; </w:t>
      </w:r>
      <w:r>
        <w:rPr>
          <w:rFonts w:hint="eastAsia" w:ascii="Consolas" w:hAnsi="Consolas" w:eastAsia="Consolas"/>
          <w:color w:val="0000C0"/>
          <w:sz w:val="18"/>
          <w:szCs w:val="15"/>
          <w:highlight w:val="lightGray"/>
        </w:rPr>
        <w:t>addresslist</w:t>
      </w:r>
      <w:r>
        <w:rPr>
          <w:rFonts w:hint="eastAsia" w:ascii="Consolas" w:hAnsi="Consolas" w:eastAsia="宋体"/>
          <w:color w:val="0000C0"/>
          <w:sz w:val="18"/>
          <w:szCs w:val="15"/>
          <w:highlight w:val="lightGray"/>
          <w:lang w:val="en-US" w:eastAsia="zh-CN"/>
        </w:rPr>
        <w:t>;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后面的var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是一个标识列，用来遍历addresslist</w:t>
      </w:r>
    </w:p>
    <w:p>
      <w:pPr>
        <w:numPr>
          <w:ilvl w:val="0"/>
          <w:numId w:val="11"/>
        </w:numPr>
        <w:ind w:left="0" w:leftChars="0" w:firstLine="40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590290" cy="1333500"/>
            <wp:effectExtent l="0" t="0" r="10160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这里n的作用是：标识点击的是哪个。 所以等下WebAction.java类里也要声明一个</w:t>
      </w:r>
    </w:p>
    <w:p>
      <w:pPr>
        <w:widowControl w:val="0"/>
        <w:numPr>
          <w:ilvl w:val="0"/>
          <w:numId w:val="9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79" w:name="_Toc9395_WPSOffice_Level2"/>
      <w:r>
        <w:rPr>
          <w:rFonts w:hint="eastAsia"/>
          <w:lang w:val="en-US" w:eastAsia="zh-CN"/>
        </w:rPr>
        <w:t>给这些值赋值（在WebAction里面）</w:t>
      </w:r>
      <w:bookmarkEnd w:id="79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宋体"/>
                      <w:color w:val="000000"/>
                      <w:sz w:val="22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Consolas" w:hAnsi="Consolas" w:eastAsia="宋体"/>
                      <w:color w:val="000000"/>
                      <w:sz w:val="22"/>
                      <w:szCs w:val="20"/>
                      <w:vertAlign w:val="baseline"/>
                      <w:lang w:val="en-US" w:eastAsia="zh-CN"/>
                    </w:rPr>
                    <w:t>ApplicationContext.xml添加配置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bean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"addressDaoImp"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"web.dao.imp.AddressDaoImp"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property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name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"sessionFactory"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"mysessionFactory"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property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8080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bean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ind w:firstLine="400" w:firstLineChars="20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  <w:highlight w:val="lightGray"/>
                    </w:rPr>
                    <w:t>bean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id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"webAction"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"web.action.WebAction"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property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name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"relationDao"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"relationDaoImp"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property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  <w:highlight w:val="lightGray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    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lightGray"/>
                    </w:rPr>
                    <w:t xml:space="preserve"> 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  <w:highlight w:val="lightGray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  <w:highlight w:val="lightGray"/>
                    </w:rPr>
                    <w:t>property</w:t>
                  </w:r>
                  <w:r>
                    <w:rPr>
                      <w:rFonts w:hint="eastAsia" w:ascii="Consolas" w:hAnsi="Consolas" w:eastAsia="Consolas"/>
                      <w:sz w:val="20"/>
                      <w:highlight w:val="lightGray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  <w:highlight w:val="lightGray"/>
                    </w:rPr>
                    <w:t>name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lightGray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  <w:highlight w:val="lightGray"/>
                    </w:rPr>
                    <w:t>"addressDao"</w:t>
                  </w:r>
                  <w:r>
                    <w:rPr>
                      <w:rFonts w:hint="eastAsia" w:ascii="Consolas" w:hAnsi="Consolas" w:eastAsia="Consolas"/>
                      <w:sz w:val="20"/>
                      <w:highlight w:val="lightGray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  <w:highlight w:val="lightGray"/>
                    </w:rPr>
                    <w:t>ref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  <w:highlight w:val="lightGray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  <w:highlight w:val="lightGray"/>
                    </w:rPr>
                    <w:t>"addressDaoImp"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  <w:highlight w:val="lightGray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  <w:highlight w:val="lightGray"/>
                    </w:rPr>
                    <w:t>property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  <w:highlight w:val="lightGray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8080"/>
                      <w:sz w:val="20"/>
                      <w:lang w:val="en-US" w:eastAsia="zh-CN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  <w:highlight w:val="lightGray"/>
                    </w:rPr>
                    <w:t>bean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>
            <w:pPr>
              <w:spacing w:beforeLines="0" w:afterLines="0"/>
              <w:ind w:firstLine="440" w:firstLineChars="200"/>
              <w:jc w:val="left"/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</w:p>
          <w:p>
            <w:pPr>
              <w:spacing w:beforeLines="0" w:afterLines="0"/>
              <w:ind w:firstLine="440" w:firstLineChars="20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AddressDao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addressDao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pageSum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活动页码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pageSum1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page1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活动内别页码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pageSum2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page2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地址页码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pageSum3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page3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公告页码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pageSum6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page6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学生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  <w:u w:val="single"/>
              </w:rPr>
              <w:t>cj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列表页码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List&lt;Address&gt;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addresslist</w:t>
            </w:r>
            <w:r>
              <w:rPr>
                <w:rFonts w:hint="eastAsia" w:ascii="Consolas" w:hAnsi="Consolas" w:eastAsia="宋体"/>
                <w:color w:val="0000C0"/>
                <w:sz w:val="22"/>
                <w:szCs w:val="20"/>
                <w:lang w:val="en-US" w:eastAsia="zh-CN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C0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szCs w:val="20"/>
                <w:lang w:val="en-US" w:eastAsia="zh-CN"/>
              </w:rPr>
              <w:t>然后生成get set方法</w:t>
            </w:r>
          </w:p>
          <w:p>
            <w:pPr>
              <w:widowControl w:val="0"/>
              <w:numPr>
                <w:ilvl w:val="0"/>
                <w:numId w:val="0"/>
              </w:numPr>
              <w:ind w:firstLine="440"/>
              <w:jc w:val="both"/>
              <w:rPr>
                <w:rFonts w:hint="eastAsia" w:ascii="Consolas" w:hAnsi="Consolas" w:eastAsia="宋体"/>
                <w:color w:val="0000C0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szCs w:val="20"/>
                <w:lang w:val="en-US" w:eastAsia="zh-CN"/>
              </w:rPr>
              <w:t>实现allAddress（）方法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String allAddress()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4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Integer pa = (Integer)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"addresspag"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>//原来这句话的用法是，在用户登录的时候，就给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  <w:u w:val="single"/>
              </w:rPr>
              <w:t>addresspag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>赋值了1</w:t>
            </w:r>
            <w:r>
              <w:rPr>
                <w:rFonts w:hint="eastAsia" w:ascii="Consolas" w:hAnsi="Consolas" w:eastAsia="宋体"/>
                <w:color w:val="3F7F5F"/>
                <w:sz w:val="24"/>
                <w:szCs w:val="21"/>
                <w:lang w:val="en-US" w:eastAsia="zh-CN"/>
              </w:rPr>
              <w:t>,现在我没有登录界面所以我只能在 inddex()方法里 进行赋值  session.set(</w:t>
            </w:r>
            <w:r>
              <w:rPr>
                <w:rFonts w:hint="default" w:ascii="Consolas" w:hAnsi="Consolas" w:eastAsia="宋体"/>
                <w:color w:val="3F7F5F"/>
                <w:sz w:val="24"/>
                <w:szCs w:val="21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3F7F5F"/>
                <w:sz w:val="24"/>
                <w:szCs w:val="21"/>
                <w:lang w:val="en-US" w:eastAsia="zh-CN"/>
              </w:rPr>
              <w:t>addresspag</w:t>
            </w:r>
            <w:r>
              <w:rPr>
                <w:rFonts w:hint="default" w:ascii="Consolas" w:hAnsi="Consolas" w:eastAsia="宋体"/>
                <w:color w:val="3F7F5F"/>
                <w:sz w:val="24"/>
                <w:szCs w:val="21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3F7F5F"/>
                <w:sz w:val="24"/>
                <w:szCs w:val="21"/>
                <w:lang w:val="en-US" w:eastAsia="zh-CN"/>
              </w:rPr>
              <w:t>,1);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  <w:highlight w:val="lightGray"/>
              </w:rPr>
              <w:t>pageSum2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 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addressDao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.pageSum() / 7 + 0.99);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>//用来获取总页数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  <w:highlight w:val="lightGray"/>
              </w:rPr>
              <w:t>pageSum2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==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  <w:highlight w:val="lightGray"/>
              </w:rPr>
              <w:t>pageSum2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==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pa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== 1 &amp;&amp; pa &gt;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pa = pa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== 2 &amp;&amp; pa &lt;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  <w:highlight w:val="lightGray"/>
              </w:rPr>
              <w:t>pageSum2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pa = pa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== 3 &amp;&amp; pa &lt;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  <w:highlight w:val="lightGray"/>
              </w:rPr>
              <w:t>pageSum2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pa =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  <w:highlight w:val="lightGray"/>
              </w:rPr>
              <w:t>pageSum2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 5;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>// 保持原位置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page2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 pa;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addresslist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addressDao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.allAddress((pa - 1) * 7);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  <w:u w:val="single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  <w:u w:val="single"/>
              </w:rPr>
              <w:t>"addresspag"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u w:val="single"/>
              </w:rPr>
              <w:t>, pa)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FF0000"/>
                <w:sz w:val="24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4"/>
                <w:szCs w:val="21"/>
                <w:lang w:val="en-US" w:eastAsia="zh-CN"/>
              </w:rPr>
              <w:t>//pageSum2 n 的值都是在页面中自己获得的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ind w:firstLine="440"/>
              <w:jc w:val="both"/>
              <w:rPr>
                <w:rFonts w:hint="eastAsia" w:ascii="Consolas" w:hAnsi="Consolas" w:eastAsia="宋体"/>
                <w:color w:val="0000C0"/>
                <w:sz w:val="20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firstLine="440"/>
              <w:jc w:val="both"/>
              <w:rPr>
                <w:rFonts w:hint="eastAsia" w:ascii="Consolas" w:hAnsi="Consolas" w:eastAsia="宋体"/>
                <w:color w:val="0000C0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2"/>
                <w:szCs w:val="20"/>
                <w:lang w:val="en-US" w:eastAsia="zh-CN"/>
              </w:rPr>
              <w:t>注意的是：在给session.set(</w:t>
            </w:r>
            <w:r>
              <w:rPr>
                <w:rFonts w:hint="default" w:ascii="Consolas" w:hAnsi="Consolas" w:eastAsia="宋体"/>
                <w:color w:val="FF0000"/>
                <w:sz w:val="22"/>
                <w:szCs w:val="20"/>
                <w:lang w:val="en-US" w:eastAsia="zh-CN"/>
              </w:rPr>
              <w:t>“</w:t>
            </w:r>
            <w:r>
              <w:rPr>
                <w:rFonts w:hint="eastAsia" w:ascii="Consolas" w:hAnsi="Consolas" w:eastAsia="宋体"/>
                <w:color w:val="FF0000"/>
                <w:sz w:val="22"/>
                <w:szCs w:val="20"/>
                <w:lang w:val="en-US" w:eastAsia="zh-CN"/>
              </w:rPr>
              <w:t>addresspag</w:t>
            </w:r>
            <w:r>
              <w:rPr>
                <w:rFonts w:hint="default" w:ascii="Consolas" w:hAnsi="Consolas" w:eastAsia="宋体"/>
                <w:color w:val="FF0000"/>
                <w:sz w:val="22"/>
                <w:szCs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FF0000"/>
                <w:sz w:val="22"/>
                <w:szCs w:val="20"/>
                <w:lang w:val="en-US" w:eastAsia="zh-CN"/>
              </w:rPr>
              <w:t>,1)赋值的时候，要在index（）方法里，如果在set方法里，将导致每次session.set()方法都被执</w:t>
            </w:r>
          </w:p>
        </w:tc>
      </w:tr>
    </w:tbl>
    <w:p>
      <w:pPr>
        <w:widowControl w:val="0"/>
        <w:numPr>
          <w:ilvl w:val="0"/>
          <w:numId w:val="9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80" w:name="_Toc9135_WPSOffice_Level2"/>
      <w:r>
        <w:rPr>
          <w:rFonts w:hint="eastAsia"/>
          <w:lang w:val="en-US" w:eastAsia="zh-CN"/>
        </w:rPr>
        <w:t>效果</w:t>
      </w:r>
      <w:bookmarkEnd w:id="80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2014855"/>
            <wp:effectExtent l="0" t="0" r="8890" b="444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2"/>
        </w:numPr>
        <w:rPr>
          <w:rFonts w:hint="eastAsia"/>
          <w:lang w:val="en-US" w:eastAsia="zh-CN"/>
        </w:rPr>
      </w:pPr>
      <w:bookmarkStart w:id="81" w:name="_Toc179_WPSOffice_Level1"/>
      <w:r>
        <w:rPr>
          <w:rFonts w:hint="eastAsia"/>
          <w:lang w:val="en-US" w:eastAsia="zh-CN"/>
        </w:rPr>
        <w:t>添加地址：</w:t>
      </w:r>
      <w:bookmarkEnd w:id="81"/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192405</wp:posOffset>
            </wp:positionV>
            <wp:extent cx="7374255" cy="635000"/>
            <wp:effectExtent l="0" t="0" r="17145" b="12700"/>
            <wp:wrapNone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在applicationContext.xml里面给数据里添加中文支持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white"/>
              </w:rPr>
              <w:t>property</w:t>
            </w:r>
            <w:r>
              <w:rPr>
                <w:rFonts w:hint="eastAsia" w:ascii="Consolas" w:hAnsi="Consolas" w:eastAsia="宋体"/>
                <w:color w:val="3F7F7F"/>
                <w:sz w:val="16"/>
                <w:szCs w:val="21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  <w:highlight w:val="whit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  <w:highlight w:val="white"/>
              </w:rPr>
              <w:t>"url"</w:t>
            </w:r>
            <w:r>
              <w:rPr>
                <w:rFonts w:hint="eastAsia" w:ascii="Consolas" w:hAnsi="Consolas" w:eastAsia="Consolas"/>
                <w:sz w:val="16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  <w:highlight w:val="whit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  <w:highlight w:val="white"/>
              </w:rPr>
              <w:t>"jdbc:mysql://localhost:3306/ceshi?useUnicode=true&amp;amp;characterEncoding=UTF-8"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  <w:highlight w:val="white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不添加的结果就是，在网页里输入中文时：数据库里添加的数据变成问号，如下：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09265" cy="581025"/>
            <wp:effectExtent l="0" t="0" r="635" b="9525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5965" cy="263525"/>
            <wp:effectExtent l="0" t="0" r="635" b="3175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82" w:name="_Toc17763_WPSOffice_Level2"/>
      <w:r>
        <w:rPr>
          <w:rFonts w:hint="eastAsia"/>
          <w:lang w:val="en-US" w:eastAsia="zh-CN"/>
        </w:rPr>
        <w:t>给接口AddressDao添加 添加地址的方法</w:t>
      </w:r>
      <w:bookmarkEnd w:id="82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AddressDao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List&lt;Address&gt; allAddress(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pageSum();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newAddress(Address address);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//添加新地址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widowControl w:val="0"/>
        <w:numPr>
          <w:ilvl w:val="0"/>
          <w:numId w:val="1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83" w:name="_Toc21369_WPSOffice_Level2"/>
      <w:r>
        <w:rPr>
          <w:rFonts w:hint="eastAsia"/>
          <w:lang w:val="en-US" w:eastAsia="zh-CN"/>
        </w:rPr>
        <w:t>在AddressDaoImp类里实现这方法</w:t>
      </w:r>
      <w:bookmarkEnd w:id="83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newAddress(Address address)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.getHibernateTemplate().save(address);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84" w:name="_Toc8722_WPSOffice_Level2"/>
      <w:r>
        <w:rPr>
          <w:rFonts w:hint="eastAsia"/>
          <w:lang w:val="en-US" w:eastAsia="zh-CN"/>
        </w:rPr>
        <w:t>添加地址后面对应的连接：addAddress.jsp</w:t>
      </w:r>
      <w:bookmarkEnd w:id="84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142865" cy="247650"/>
            <wp:effectExtent l="0" t="0" r="635" b="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85" w:name="_Toc5223_WPSOffice_Level2"/>
      <w:r>
        <w:rPr>
          <w:rFonts w:hint="eastAsia"/>
          <w:lang w:val="en-US" w:eastAsia="zh-CN"/>
        </w:rPr>
        <w:t>添加addAddress.jsp页面</w:t>
      </w:r>
      <w:bookmarkEnd w:id="85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"/struts-tags"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isELIgnored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"false"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"http://java.sun.com/jsp/jstl/fmt"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"fmt"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DOCTYPE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meta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"jules/css/bootstrap.min14ed.css?v=3.3.6"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"jules/css/font-awesome.min93e3.css?v=4.4.0"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bookmarkStart w:id="101" w:name="_GoBack"/>
            <w:bookmarkEnd w:id="101"/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"jules/css/animate.min.css"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"jules/css/style.min862f.css?v=4.1.0"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"jules/css/iconfont.css"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"jules/js/jquery.min.js?v=2.1.4"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background-color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#F5F5F6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i/>
                <w:color w:val="3F7F7F"/>
                <w:sz w:val="20"/>
              </w:rPr>
              <w:t>#container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500px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300px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border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1px solid gray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margin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0 auto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style</w:t>
            </w:r>
            <w:r>
              <w:rPr>
                <w:rFonts w:hint="eastAsia" w:ascii="Consolas" w:hAnsi="Consolas" w:eastAsia="宋体"/>
                <w:color w:val="3F7F7F"/>
                <w:sz w:val="20"/>
                <w:lang w:val="en-US" w:eastAsia="zh-CN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"gray-bg"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"wrapper wrapper-content  animated fadeInRight article"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"row"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"col-lg-10 col-lg-offset-1"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"ibox-content"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 float-e-margins"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"text-center"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新增地址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"ibox-content"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form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"addAddress"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"addaddress"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"post"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"multipart/form-data"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 table-bordered"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教室名称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"address"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教室经度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"longitude"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教室纬度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"latitude"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扫码范围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"iconfont icon-wenhao"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"displayInput"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"required"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"range"</w:t>
            </w:r>
            <w:r>
              <w:rPr>
                <w:rFonts w:hint="eastAsia" w:ascii="Consolas" w:hAnsi="Consolas" w:eastAsia="Consolas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"推荐范围10~20"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btn-sm btn-primary m-t-n-xs pull-right"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margin-left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"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"submit"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"取消"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"submit"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btn-sm btn-primary m-t-n-xs pull-right"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"submit"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"确定"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widowControl w:val="0"/>
        <w:numPr>
          <w:ilvl w:val="0"/>
          <w:numId w:val="1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86" w:name="_Toc2294_WPSOffice_Level2"/>
      <w:r>
        <w:rPr>
          <w:rFonts w:hint="eastAsia"/>
          <w:lang w:val="en-US" w:eastAsia="zh-CN"/>
        </w:rPr>
        <w:t>这个表单对应的action是：</w:t>
      </w:r>
      <w:bookmarkEnd w:id="86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624840"/>
            <wp:effectExtent l="0" t="0" r="635" b="381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則在sturcts.xml添加对他的响应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799455" cy="643255"/>
            <wp:effectExtent l="0" t="0" r="10795" b="4445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bookmarkStart w:id="87" w:name="_Toc22225_WPSOffice_Level2"/>
      <w:r>
        <w:rPr>
          <w:rFonts w:hint="eastAsia"/>
          <w:lang w:val="en-US" w:eastAsia="zh-CN"/>
        </w:rPr>
        <w:t>在WebAction.java里面添加 addAddress方法</w:t>
      </w:r>
      <w:bookmarkEnd w:id="87"/>
    </w:p>
    <w:p>
      <w:pPr>
        <w:widowControl w:val="0"/>
        <w:numPr>
          <w:ilvl w:val="0"/>
          <w:numId w:val="14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bookmarkStart w:id="88" w:name="_Toc8722_WPSOffice_Level3"/>
      <w:r>
        <w:rPr>
          <w:rFonts w:hint="eastAsia"/>
          <w:lang w:val="en-US" w:eastAsia="zh-CN"/>
        </w:rPr>
        <w:t>先声明网页里用到的变量：</w:t>
      </w:r>
      <w:bookmarkEnd w:id="88"/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b/>
          <w:color w:val="7F0055"/>
          <w:sz w:val="24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Double </w:t>
      </w:r>
      <w:r>
        <w:rPr>
          <w:rFonts w:hint="eastAsia" w:ascii="Consolas" w:hAnsi="Consolas" w:eastAsia="Consolas"/>
          <w:color w:val="0000C0"/>
          <w:sz w:val="24"/>
          <w:szCs w:val="21"/>
        </w:rPr>
        <w:t>latitude</w:t>
      </w:r>
      <w:r>
        <w:rPr>
          <w:rFonts w:hint="eastAsia" w:ascii="Consolas" w:hAnsi="Consolas" w:eastAsia="Consolas"/>
          <w:color w:val="000000"/>
          <w:sz w:val="24"/>
          <w:szCs w:val="21"/>
        </w:rPr>
        <w:t>;</w:t>
      </w:r>
      <w:r>
        <w:rPr>
          <w:rFonts w:hint="eastAsia" w:ascii="Consolas" w:hAnsi="Consolas" w:eastAsia="Consolas"/>
          <w:color w:val="3F7F5F"/>
          <w:sz w:val="24"/>
          <w:szCs w:val="21"/>
        </w:rPr>
        <w:t>// 地址纬度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Double </w:t>
      </w:r>
      <w:r>
        <w:rPr>
          <w:rFonts w:hint="eastAsia" w:ascii="Consolas" w:hAnsi="Consolas" w:eastAsia="Consolas"/>
          <w:color w:val="0000C0"/>
          <w:sz w:val="24"/>
          <w:szCs w:val="21"/>
        </w:rPr>
        <w:t>longitude</w:t>
      </w:r>
      <w:r>
        <w:rPr>
          <w:rFonts w:hint="eastAsia" w:ascii="Consolas" w:hAnsi="Consolas" w:eastAsia="Consolas"/>
          <w:color w:val="000000"/>
          <w:sz w:val="24"/>
          <w:szCs w:val="21"/>
        </w:rPr>
        <w:t>;</w:t>
      </w:r>
      <w:r>
        <w:rPr>
          <w:rFonts w:hint="eastAsia" w:ascii="Consolas" w:hAnsi="Consolas" w:eastAsia="Consolas"/>
          <w:color w:val="3F7F5F"/>
          <w:sz w:val="24"/>
          <w:szCs w:val="21"/>
        </w:rPr>
        <w:t>//教师经度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1"/>
        </w:rPr>
        <w:t>int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1"/>
        </w:rPr>
        <w:t>range</w:t>
      </w:r>
      <w:r>
        <w:rPr>
          <w:rFonts w:hint="eastAsia" w:ascii="Consolas" w:hAnsi="Consolas" w:eastAsia="Consolas"/>
          <w:color w:val="000000"/>
          <w:sz w:val="24"/>
          <w:szCs w:val="21"/>
        </w:rPr>
        <w:t>;</w:t>
      </w:r>
      <w:r>
        <w:rPr>
          <w:rFonts w:hint="eastAsia" w:ascii="Consolas" w:hAnsi="Consolas" w:eastAsia="Consolas"/>
          <w:color w:val="3F7F5F"/>
          <w:sz w:val="24"/>
          <w:szCs w:val="21"/>
        </w:rPr>
        <w:t>//范围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Consolas" w:hAnsi="Consolas" w:eastAsia="宋体"/>
          <w:color w:val="3F7F5F"/>
          <w:sz w:val="24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1"/>
        </w:rPr>
        <w:t>address</w:t>
      </w:r>
      <w:r>
        <w:rPr>
          <w:rFonts w:hint="eastAsia" w:ascii="Consolas" w:hAnsi="Consolas" w:eastAsia="Consolas"/>
          <w:color w:val="000000"/>
          <w:sz w:val="24"/>
          <w:szCs w:val="21"/>
        </w:rPr>
        <w:t>;</w:t>
      </w:r>
      <w:r>
        <w:rPr>
          <w:rFonts w:hint="eastAsia" w:ascii="Consolas" w:hAnsi="Consolas" w:eastAsia="Consolas"/>
          <w:color w:val="3F7F5F"/>
          <w:sz w:val="24"/>
          <w:szCs w:val="21"/>
        </w:rPr>
        <w:t>//</w:t>
      </w:r>
      <w:r>
        <w:rPr>
          <w:rFonts w:hint="eastAsia" w:ascii="Consolas" w:hAnsi="Consolas" w:eastAsia="宋体"/>
          <w:color w:val="3F7F5F"/>
          <w:sz w:val="24"/>
          <w:szCs w:val="21"/>
          <w:lang w:val="en-US" w:eastAsia="zh-CN"/>
        </w:rPr>
        <w:t>地点名称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Consolas" w:hAnsi="Consolas" w:eastAsia="宋体"/>
          <w:color w:val="3F7F5F"/>
          <w:sz w:val="24"/>
          <w:szCs w:val="21"/>
          <w:lang w:val="en-US" w:eastAsia="zh-CN"/>
        </w:rPr>
      </w:pPr>
      <w:r>
        <w:rPr>
          <w:rFonts w:hint="eastAsia" w:ascii="Consolas" w:hAnsi="Consolas" w:eastAsia="宋体"/>
          <w:color w:val="3F7F5F"/>
          <w:sz w:val="24"/>
          <w:szCs w:val="21"/>
          <w:lang w:val="en-US" w:eastAsia="zh-CN"/>
        </w:rPr>
        <w:t>生成get set 方法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Consolas" w:hAnsi="Consolas" w:eastAsia="宋体"/>
          <w:color w:val="3F7F5F"/>
          <w:sz w:val="24"/>
          <w:szCs w:val="21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400" w:firstLineChars="0"/>
        <w:jc w:val="both"/>
        <w:rPr>
          <w:rFonts w:hint="eastAsia" w:ascii="Consolas" w:hAnsi="Consolas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_Toc5223_WPSOffice_Level3"/>
      <w:r>
        <w:rPr>
          <w:rFonts w:hint="eastAsia" w:ascii="Consolas" w:hAnsi="Consolas" w:eastAsia="宋体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添加addAddress方法</w:t>
      </w:r>
      <w:bookmarkEnd w:id="89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>// 添加地址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String addAddress()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Address add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Address();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add.setName(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.getAddress());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add.setLatitude(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.getLatitude());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add.setLongitude(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.getLongitude());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add.setARange(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.getRange());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(add.getARange() ==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add.setARange(10);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addressDao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.newAddress(add);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 w:themeColor="text1"/>
                <w:sz w:val="24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</w:tc>
      </w:tr>
    </w:tbl>
    <w:p>
      <w:r>
        <w:rPr>
          <w:rFonts w:hint="eastAsia"/>
          <w:lang w:val="en-US" w:eastAsia="zh-CN"/>
        </w:rPr>
        <w:t>效果：</w:t>
      </w:r>
      <w:r>
        <w:drawing>
          <wp:inline distT="0" distB="0" distL="114300" distR="114300">
            <wp:extent cx="5273040" cy="2092960"/>
            <wp:effectExtent l="0" t="0" r="3810" b="254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0" w:name="_Toc23273_WPSOffice_Level1"/>
      <w:r>
        <w:rPr>
          <w:rFonts w:hint="eastAsia"/>
          <w:lang w:val="en-US" w:eastAsia="zh-CN"/>
        </w:rPr>
        <w:t>四：修改界面</w:t>
      </w:r>
      <w:bookmarkEnd w:id="90"/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bookmarkStart w:id="91" w:name="_Toc29_WPSOffice_Level2"/>
      <w:r>
        <w:rPr>
          <w:rFonts w:hint="eastAsia"/>
          <w:lang w:val="en-US" w:eastAsia="zh-CN"/>
        </w:rPr>
        <w:t>添加修改按钮的响应事件</w:t>
      </w:r>
      <w:bookmarkEnd w:id="91"/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16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6"/>
          <w:szCs w:val="21"/>
          <w:highlight w:val="white"/>
        </w:rPr>
        <w:t>button</w:t>
      </w:r>
      <w:r>
        <w:rPr>
          <w:rFonts w:hint="eastAsia" w:ascii="Consolas" w:hAnsi="Consolas" w:eastAsia="Consolas"/>
          <w:sz w:val="16"/>
          <w:szCs w:val="21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16"/>
          <w:szCs w:val="21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16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  <w:highlight w:val="white"/>
        </w:rPr>
        <w:t>"deleteaddress(</w:t>
      </w:r>
      <w:r>
        <w:rPr>
          <w:rFonts w:hint="eastAsia" w:ascii="Consolas" w:hAnsi="Consolas" w:eastAsia="Consolas"/>
          <w:color w:val="000000"/>
          <w:sz w:val="16"/>
          <w:szCs w:val="21"/>
          <w:highlight w:val="white"/>
        </w:rPr>
        <w:t>${res.id}</w:t>
      </w:r>
      <w:r>
        <w:rPr>
          <w:rFonts w:hint="eastAsia" w:ascii="Consolas" w:hAnsi="Consolas" w:eastAsia="Consolas"/>
          <w:i/>
          <w:color w:val="2A00FF"/>
          <w:sz w:val="16"/>
          <w:szCs w:val="21"/>
          <w:highlight w:val="white"/>
        </w:rPr>
        <w:t>)"</w:t>
      </w:r>
      <w:r>
        <w:rPr>
          <w:rFonts w:hint="eastAsia" w:ascii="Consolas" w:hAnsi="Consolas" w:eastAsia="Consolas"/>
          <w:sz w:val="16"/>
          <w:szCs w:val="21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16"/>
          <w:szCs w:val="21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16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  <w:highlight w:val="white"/>
        </w:rPr>
        <w:t>"button"</w:t>
      </w:r>
      <w:r>
        <w:rPr>
          <w:rFonts w:hint="eastAsia" w:ascii="Consolas" w:hAnsi="Consolas" w:eastAsia="Consolas"/>
          <w:sz w:val="16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6"/>
          <w:szCs w:val="21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6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6"/>
          <w:szCs w:val="21"/>
          <w:highlight w:val="white"/>
        </w:rPr>
        <w:t>"btn btn-danger btn-xs"</w:t>
      </w:r>
      <w:r>
        <w:rPr>
          <w:rFonts w:hint="eastAsia" w:ascii="Consolas" w:hAnsi="Consolas" w:eastAsia="Consolas"/>
          <w:color w:val="008080"/>
          <w:sz w:val="16"/>
          <w:szCs w:val="21"/>
          <w:highlight w:val="white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添加javascript语句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 type=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text/javascript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Function deleteaddress(id){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Var url=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oneAddress.action?addressId=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+id;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Window.location.href=url;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bookmarkStart w:id="92" w:name="_Toc19285_WPSOffice_Level2"/>
      <w:r>
        <w:rPr>
          <w:rFonts w:hint="eastAsia"/>
          <w:lang w:val="en-US" w:eastAsia="zh-CN"/>
        </w:rPr>
        <w:t>在WebAction.java类里添加变量 addressId</w:t>
      </w:r>
      <w:bookmarkEnd w:id="92"/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3F7F5F"/>
          <w:sz w:val="22"/>
          <w:szCs w:val="20"/>
          <w:highlight w:val="white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 </w:t>
      </w:r>
      <w:bookmarkStart w:id="93" w:name="_Toc2294_WPSOffice_Level3"/>
      <w:r>
        <w:rPr>
          <w:rFonts w:hint="eastAsia" w:ascii="Consolas" w:hAnsi="Consolas" w:eastAsia="Consolas"/>
          <w:b/>
          <w:color w:val="7F0055"/>
          <w:sz w:val="22"/>
          <w:szCs w:val="20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szCs w:val="20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0"/>
          <w:highlight w:val="lightGray"/>
        </w:rPr>
        <w:t>addressId</w:t>
      </w:r>
      <w:r>
        <w:rPr>
          <w:rFonts w:hint="eastAsia" w:ascii="Consolas" w:hAnsi="Consolas" w:eastAsia="Consolas"/>
          <w:color w:val="000000"/>
          <w:sz w:val="22"/>
          <w:szCs w:val="20"/>
          <w:highlight w:val="white"/>
        </w:rPr>
        <w:t>;</w:t>
      </w:r>
      <w:r>
        <w:rPr>
          <w:rFonts w:hint="eastAsia" w:ascii="Consolas" w:hAnsi="Consolas" w:eastAsia="Consolas"/>
          <w:color w:val="3F7F5F"/>
          <w:sz w:val="22"/>
          <w:szCs w:val="20"/>
          <w:highlight w:val="white"/>
        </w:rPr>
        <w:t>// 地址ID</w:t>
      </w:r>
      <w:r>
        <w:rPr>
          <w:rFonts w:hint="eastAsia" w:ascii="Consolas" w:hAnsi="Consolas" w:eastAsia="宋体"/>
          <w:color w:val="3F7F5F"/>
          <w:sz w:val="22"/>
          <w:szCs w:val="20"/>
          <w:highlight w:val="white"/>
          <w:lang w:val="en-US" w:eastAsia="zh-CN"/>
        </w:rPr>
        <w:t xml:space="preserve">  然后生成get set方法</w:t>
      </w:r>
      <w:bookmarkEnd w:id="93"/>
    </w:p>
    <w:p>
      <w:pPr>
        <w:numPr>
          <w:ilvl w:val="0"/>
          <w:numId w:val="15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 w:themeColor="text1"/>
          <w:sz w:val="22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94" w:name="_Toc21833_WPSOffice_Level2"/>
      <w:r>
        <w:rPr>
          <w:rFonts w:hint="eastAsia" w:ascii="Consolas" w:hAnsi="Consolas" w:eastAsia="宋体"/>
          <w:color w:val="000000" w:themeColor="text1"/>
          <w:sz w:val="22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在structs.xml添加oneAddress.action</w:t>
      </w:r>
      <w:bookmarkEnd w:id="94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"oneAddress"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"webAction"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"oneAddress"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/updateAddress.jsp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15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95" w:name="_Toc29123_WPSOffice_Level2"/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在AddressDaoImp实现 查找指定Address的方法</w:t>
      </w:r>
      <w:bookmarkEnd w:id="95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Address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highlight w:val="lightGray"/>
              </w:rPr>
              <w:t>findAddress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addressId)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List&lt;Address&gt; list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getHibernateTemplate().find(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18"/>
                <w:u w:val="single"/>
              </w:rPr>
              <w:t>"from Address where id=?"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  <w:u w:val="single"/>
              </w:rPr>
              <w:t>, addressId)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 xml:space="preserve"> list.get(0);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 w:themeColor="text1"/>
                <w:sz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5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96" w:name="_Toc13760_WPSOffice_Level2"/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在WebAction.java添加oneAddress方法</w:t>
      </w:r>
      <w:bookmarkEnd w:id="96"/>
    </w:p>
    <w:p>
      <w:pPr>
        <w:numPr>
          <w:ilvl w:val="0"/>
          <w:numId w:val="16"/>
        </w:numPr>
        <w:tabs>
          <w:tab w:val="clear" w:pos="312"/>
        </w:tabs>
        <w:ind w:left="200" w:leftChars="0" w:firstLine="0" w:firstLineChars="0"/>
        <w:rPr>
          <w:rFonts w:hint="eastAsia" w:ascii="Consolas" w:hAnsi="Consolas" w:eastAsia="宋体"/>
          <w:color w:val="3F7F5F"/>
          <w:sz w:val="22"/>
          <w:szCs w:val="20"/>
          <w:highlight w:val="white"/>
          <w:lang w:val="en-US" w:eastAsia="zh-CN"/>
        </w:rPr>
      </w:pPr>
      <w:bookmarkStart w:id="97" w:name="_Toc1083_WPSOffice_Level2"/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先定义</w:t>
      </w:r>
      <w:r>
        <w:rPr>
          <w:rFonts w:hint="eastAsia" w:ascii="Consolas" w:hAnsi="Consolas" w:eastAsia="Consolas"/>
          <w:color w:val="000000"/>
          <w:sz w:val="22"/>
          <w:szCs w:val="20"/>
          <w:highlight w:val="white"/>
        </w:rPr>
        <w:t xml:space="preserve">Address </w:t>
      </w:r>
      <w:r>
        <w:rPr>
          <w:rFonts w:hint="eastAsia" w:ascii="Consolas" w:hAnsi="Consolas" w:eastAsia="Consolas"/>
          <w:color w:val="0000C0"/>
          <w:sz w:val="22"/>
          <w:szCs w:val="20"/>
          <w:highlight w:val="white"/>
        </w:rPr>
        <w:t>addre</w:t>
      </w:r>
      <w:r>
        <w:rPr>
          <w:rFonts w:hint="eastAsia" w:ascii="Consolas" w:hAnsi="Consolas" w:eastAsia="Consolas"/>
          <w:color w:val="000000"/>
          <w:sz w:val="22"/>
          <w:szCs w:val="20"/>
          <w:highlight w:val="white"/>
        </w:rPr>
        <w:t>;</w:t>
      </w:r>
      <w:r>
        <w:rPr>
          <w:rFonts w:hint="eastAsia" w:ascii="Consolas" w:hAnsi="Consolas" w:eastAsia="Consolas"/>
          <w:color w:val="3F7F5F"/>
          <w:sz w:val="22"/>
          <w:szCs w:val="20"/>
          <w:highlight w:val="white"/>
        </w:rPr>
        <w:t>//地址信息类</w:t>
      </w:r>
      <w:r>
        <w:rPr>
          <w:rFonts w:hint="eastAsia" w:ascii="Consolas" w:hAnsi="Consolas" w:eastAsia="宋体"/>
          <w:color w:val="3F7F5F"/>
          <w:sz w:val="22"/>
          <w:szCs w:val="20"/>
          <w:highlight w:val="white"/>
          <w:lang w:val="en-US" w:eastAsia="zh-CN"/>
        </w:rPr>
        <w:t xml:space="preserve"> 并生成 get set方法</w:t>
      </w:r>
      <w:bookmarkEnd w:id="97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00" w:firstLineChars="20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String oneAddress()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 System.out.println(itemId);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addre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addressDao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.findAddress(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addressId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 System.out.println(acItem.getAname());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F7F5F"/>
                <w:sz w:val="22"/>
                <w:szCs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</w:tc>
      </w:tr>
    </w:tbl>
    <w:p>
      <w:pPr>
        <w:numPr>
          <w:ilvl w:val="0"/>
          <w:numId w:val="15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 w:themeColor="text1"/>
          <w:sz w:val="22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98" w:name="_Toc21860_WPSOffice_Level2"/>
      <w:r>
        <w:rPr>
          <w:rFonts w:hint="eastAsia" w:ascii="Consolas" w:hAnsi="Consolas" w:eastAsia="宋体"/>
          <w:color w:val="000000" w:themeColor="text1"/>
          <w:sz w:val="22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添加updateAddress.jsp页面</w:t>
      </w:r>
      <w:bookmarkEnd w:id="98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"/struts-tags"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isELIgnored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"false"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"http://java.sun.com/jsp/jstl/fmt"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"fmt"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DOCTYPE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meta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meta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"viewport"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"width=device-width, initial-scale=1.0"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修改地址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"jules/css/bootstrap.min14ed.css?v=3.3.6"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"jules/css/font-awesome.min93e3.css?v=4.4.0"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"jules/css/animate.min.css"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"jules/css/style.min862f.css?v=4.1.0"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style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"text/css"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"js/jquery.min.js"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"js/qrcode.min.js"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"gray-bg"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"showLargeImage"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display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none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z-index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9999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500px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400px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position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absolute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left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50%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img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"ShowImageBox"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"http://img.52fuqing.com/upload/news/20160125/201601251216541264.jpg"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"500px;"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"380px;"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"wrapper wrapper-content  animated fadeInRight article"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"row"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"col-lg-10 col-lg-offset-1"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"ibox-content"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form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"updateAddress"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"cform"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"post"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"multipart/form-data"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"upDetailFrom"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"text-center 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${addre.name}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 &gt;input style="display:none" type="text" value="${acItem.AId}" name="itemId" /--&gt;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 float-e-margins"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"ibox-content"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95px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"col-sm-2"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地址名：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"2"</w:t>
            </w:r>
            <w:r>
              <w:rPr>
                <w:rFonts w:hint="eastAsia" w:ascii="Consolas" w:hAnsi="Consolas" w:eastAsia="Consolas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"name"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${addre.name}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95px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"col-sm-2"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经度：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"2"</w:t>
            </w:r>
            <w:r>
              <w:rPr>
                <w:rFonts w:hint="eastAsia" w:ascii="Consolas" w:hAnsi="Consolas" w:eastAsia="Consolas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"longitude"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${addre.longitude}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95px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"col-sm-2"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纬度：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"3"</w:t>
            </w:r>
            <w:r>
              <w:rPr>
                <w:rFonts w:hint="eastAsia" w:ascii="Consolas" w:hAnsi="Consolas" w:eastAsia="Consolas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"latitude"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${addre.latitude}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"submit"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btn-sm btn-primary m-t-n-xs pull-right"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"submit"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"确定 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"jules/js/jquery.min.js?v=2.1.4"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"jules/js/bootstrap.min.js?v=3.3.6"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"jules/js/content.min.js?v=1.0.0"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 w:themeColor="text1"/>
                <w:sz w:val="22"/>
                <w:szCs w:val="20"/>
                <w:highlight w:val="whit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numPr>
          <w:ilvl w:val="0"/>
          <w:numId w:val="15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 w:themeColor="text1"/>
          <w:sz w:val="22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99" w:name="_Toc18510_WPSOffice_Level2"/>
      <w:r>
        <w:rPr>
          <w:rFonts w:hint="eastAsia" w:ascii="Consolas" w:hAnsi="Consolas" w:eastAsia="宋体"/>
          <w:color w:val="000000" w:themeColor="text1"/>
          <w:sz w:val="22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在添加struts.xml添加 这个action</w:t>
      </w:r>
      <w:bookmarkEnd w:id="99"/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 w:themeColor="text1"/>
          <w:sz w:val="22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852670" cy="506730"/>
            <wp:effectExtent l="0" t="0" r="5080" b="762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"updateAddress"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"webAction"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"updateAddress"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"success"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"chain"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allAddress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widowControl w:val="0"/>
        <w:numPr>
          <w:ilvl w:val="0"/>
          <w:numId w:val="15"/>
        </w:numPr>
        <w:tabs>
          <w:tab w:val="clear" w:pos="312"/>
        </w:tabs>
        <w:ind w:left="0" w:leftChars="0" w:firstLine="0" w:firstLineChars="0"/>
        <w:jc w:val="both"/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100" w:name="_Toc10195_WPSOffice_Level2"/>
      <w:r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在WebAction.java添加updateAddress方法</w:t>
      </w:r>
      <w:bookmarkEnd w:id="10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>// 修改地址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String updateAddress()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Address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lightGray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addressDao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.findAddress(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addressId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lightGray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lightGray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.setLatitude(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.getLatitude());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lightGray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.setLongitude(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.getLongitude());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lightGray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.setARange(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.getRange());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addressDao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.updateAddress(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lightGray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 w:themeColor="text1"/>
                <w:sz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763905"/>
            <wp:effectExtent l="0" t="0" r="5080" b="17145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18965" cy="1000125"/>
            <wp:effectExtent l="0" t="0" r="635" b="9525"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59837"/>
    <w:multiLevelType w:val="singleLevel"/>
    <w:tmpl w:val="955598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200CF5"/>
    <w:multiLevelType w:val="singleLevel"/>
    <w:tmpl w:val="99200C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1EED1B"/>
    <w:multiLevelType w:val="singleLevel"/>
    <w:tmpl w:val="AE1EED1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00" w:leftChars="0" w:firstLine="0" w:firstLineChars="0"/>
      </w:pPr>
    </w:lvl>
  </w:abstractNum>
  <w:abstractNum w:abstractNumId="3">
    <w:nsid w:val="B940FA84"/>
    <w:multiLevelType w:val="singleLevel"/>
    <w:tmpl w:val="B940FA8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BA357715"/>
    <w:multiLevelType w:val="singleLevel"/>
    <w:tmpl w:val="BA3577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43887C6"/>
    <w:multiLevelType w:val="singleLevel"/>
    <w:tmpl w:val="C43887C6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E517BED9"/>
    <w:multiLevelType w:val="singleLevel"/>
    <w:tmpl w:val="E517B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EA99F015"/>
    <w:multiLevelType w:val="singleLevel"/>
    <w:tmpl w:val="EA99F0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E389F0C"/>
    <w:multiLevelType w:val="singleLevel"/>
    <w:tmpl w:val="EE389F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FDB5170"/>
    <w:multiLevelType w:val="singleLevel"/>
    <w:tmpl w:val="0FDB517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1BD2C3C4"/>
    <w:multiLevelType w:val="singleLevel"/>
    <w:tmpl w:val="1BD2C3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4933A2F"/>
    <w:multiLevelType w:val="singleLevel"/>
    <w:tmpl w:val="54933A2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689A5F6A"/>
    <w:multiLevelType w:val="singleLevel"/>
    <w:tmpl w:val="689A5F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1CFD76F"/>
    <w:multiLevelType w:val="singleLevel"/>
    <w:tmpl w:val="71CFD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5146135"/>
    <w:multiLevelType w:val="singleLevel"/>
    <w:tmpl w:val="7514613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7D7DF121"/>
    <w:multiLevelType w:val="singleLevel"/>
    <w:tmpl w:val="7D7DF12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1"/>
  </w:num>
  <w:num w:numId="10">
    <w:abstractNumId w:val="14"/>
  </w:num>
  <w:num w:numId="11">
    <w:abstractNumId w:val="15"/>
  </w:num>
  <w:num w:numId="12">
    <w:abstractNumId w:val="5"/>
  </w:num>
  <w:num w:numId="13">
    <w:abstractNumId w:val="10"/>
  </w:num>
  <w:num w:numId="14">
    <w:abstractNumId w:val="1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7EB9"/>
    <w:rsid w:val="0A983167"/>
    <w:rsid w:val="0EC71E83"/>
    <w:rsid w:val="4CA23CA3"/>
    <w:rsid w:val="4E447D31"/>
    <w:rsid w:val="587B5FB1"/>
    <w:rsid w:val="6D3F41BE"/>
    <w:rsid w:val="6D535020"/>
    <w:rsid w:val="7D5B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glossaryDocument" Target="glossary/document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1a3a56b-508c-4e5b-bfb0-f99b572204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a3a56b-508c-4e5b-bfb0-f99b572204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a7889b-f2b7-45e1-a2db-ce685bd21e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a7889b-f2b7-45e1-a2db-ce685bd21e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d755cd-0bd6-4f41-9a40-be8b0eb200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d755cd-0bd6-4f41-9a40-be8b0eb200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3a09fa-f0e5-48b6-a3b7-aac9a63567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3a09fa-f0e5-48b6-a3b7-aac9a63567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4b37fa-aea1-43ff-bc70-974ddec050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4b37fa-aea1-43ff-bc70-974ddec050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b26464-5cbb-48c0-ae69-00ff00c0eb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26464-5cbb-48c0-ae69-00ff00c0eb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3109d5-d32c-4789-9374-fecb27f276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3109d5-d32c-4789-9374-fecb27f276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30feec-ea59-4109-9d4e-284a02fc7c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30feec-ea59-4109-9d4e-284a02fc7c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4e5c41-d693-4e9d-8172-01e81aaa0b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4e5c41-d693-4e9d-8172-01e81aaa0b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aa0e6e-ea49-4535-a18b-c10dae660c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aa0e6e-ea49-4535-a18b-c10dae660c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dfee8b-ad30-4a10-a174-48254f2b31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dfee8b-ad30-4a10-a174-48254f2b31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21a20f-26c5-4b8a-aa54-298889d1c5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21a20f-26c5-4b8a-aa54-298889d1c5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95f5ef-02d0-4ac2-b7f8-84cc50d8d0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95f5ef-02d0-4ac2-b7f8-84cc50d8d0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64e94b-6d9a-4121-9537-92e5a9035c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64e94b-6d9a-4121-9537-92e5a9035c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a6059c-6c2a-45ef-96d4-fcb42897b2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a6059c-6c2a-45ef-96d4-fcb42897b2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1ad330-a064-4085-af8b-60b14916c9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1ad330-a064-4085-af8b-60b14916c9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ee6676-4160-4391-b706-7d93af5b84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ee6676-4160-4391-b706-7d93af5b84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ae68ff-c874-40e7-8850-4d4afccbd3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ae68ff-c874-40e7-8850-4d4afccbd3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c1fdeb-fdff-4029-b72a-731d2fd157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c1fdeb-fdff-4029-b72a-731d2fd157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9d683a-464c-4974-872c-7db33a39cc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9d683a-464c-4974-872c-7db33a39cc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428360-e565-4454-b3a3-bc35ec171b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428360-e565-4454-b3a3-bc35ec171b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7f5af9-dc48-4d1c-9191-560941799c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7f5af9-dc48-4d1c-9191-560941799c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55933f-7fba-4155-a414-d2fe4f3ac9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55933f-7fba-4155-a414-d2fe4f3ac9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761fb9-92b3-4513-8dc7-2d9645fbf4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761fb9-92b3-4513-8dc7-2d9645fbf4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243b14-89ea-4ec2-b6a5-6cf53f31f7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243b14-89ea-4ec2-b6a5-6cf53f31f7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3f841b-065c-470d-b60a-485ce7c788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3f841b-065c-470d-b60a-485ce7c788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b68d0e-0ac7-406e-acf8-6011754eb7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b68d0e-0ac7-406e-acf8-6011754eb7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25e38d-1669-4db3-9574-5c0ccd844c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25e38d-1669-4db3-9574-5c0ccd844c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8e860a-7429-4548-810d-8214d61002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8e860a-7429-4548-810d-8214d61002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51b1b6-956a-4ffc-baaf-75087c57bc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51b1b6-956a-4ffc-baaf-75087c57bc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b1f3b9-76af-4e93-bae8-fc524d9dc5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b1f3b9-76af-4e93-bae8-fc524d9dc5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b2302-bf33-4aba-be49-2be082701a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b2302-bf33-4aba-be49-2be082701a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5cdb7a-f56b-47de-bff2-97bcf321c1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5cdb7a-f56b-47de-bff2-97bcf321c1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cdd623-efc3-4b58-9c88-97ff962b49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cdd623-efc3-4b58-9c88-97ff962b49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2f17cf-5d71-4f4f-8139-cfedb7bbc9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2f17cf-5d71-4f4f-8139-cfedb7bbc9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029025-cb9b-403d-a8a3-08f1292252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029025-cb9b-403d-a8a3-08f1292252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87df93-31ab-493e-965c-339e76cd65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87df93-31ab-493e-965c-339e76cd65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8a4c5a-41b6-4fc3-9fd1-0f7ae0e830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8a4c5a-41b6-4fc3-9fd1-0f7ae0e830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998098-07d2-4581-87bc-5a5351c18e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998098-07d2-4581-87bc-5a5351c18e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f4ae62-4e16-41c3-8237-2058a7fa2e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f4ae62-4e16-41c3-8237-2058a7fa2e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db28a5-2da2-4dc5-8504-386184113a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db28a5-2da2-4dc5-8504-386184113a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850382-9f62-4cce-8117-ae9e853bd6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850382-9f62-4cce-8117-ae9e853bd6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c1cc53-9f87-46e1-afd0-fa307fdc4b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c1cc53-9f87-46e1-afd0-fa307fdc4b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4e0b58-09bf-4abd-b990-31721fb46a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4e0b58-09bf-4abd-b990-31721fb46a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89d0b4-9b20-44b9-8733-cdba333447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89d0b4-9b20-44b9-8733-cdba333447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c12f49-b696-4d97-b6de-434cba5431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c12f49-b696-4d97-b6de-434cba5431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742272-91e8-4343-b6c4-c53984f6b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742272-91e8-4343-b6c4-c53984f6b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ea66b9-8c64-4355-b43d-f4cc648aad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ea66b9-8c64-4355-b43d-f4cc648aad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dd6e0d-a08c-41d5-bde0-d4c768e240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dd6e0d-a08c-41d5-bde0-d4c768e240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fbfa22-f82b-4aa5-becf-028586fbf3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fbfa22-f82b-4aa5-becf-028586fbf3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2018-07-13T05:57:00Z</dcterms:created>
  <dc:creator>11699</dc:creator>
  <cp:lastModifiedBy>liberty</cp:lastModifiedBy>
  <dcterms:modified xsi:type="dcterms:W3CDTF">2018-08-06T14:12:21Z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