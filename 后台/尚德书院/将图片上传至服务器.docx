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将图片上传至服务器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第一次用URL来解析图片的url的时候发现一直报错，后来发现，URL只能操作标准的不被base64编码过的网址。当处理被base64处理过的图片的是时候就要对其网址进行解码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3459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一：新建一个将base64转换成二进制的方法类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这里在网页上生</w:t>
      </w:r>
      <w:bookmarkStart w:id="0" w:name="_GoBack"/>
      <w:bookmarkEnd w:id="0"/>
      <w:r>
        <w:rPr>
          <w:rFonts w:hint="eastAsia"/>
          <w:lang w:val="en-US" w:eastAsia="zh-CN"/>
        </w:rPr>
        <w:t>成的二维码是被baxs64编译成了DataUrl格式，所有在后台拿到图片链接后要将它转换成二进制才能被后台识别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data:image/png;base64,iVBORw0KGgoAAAANSUhEUgAAAMgAAADICAYAAACtWK6eAAAN2UlEQVR4Xu2d4XrjOghEt+//0L1fttv0trYlcQzEac7+tZDQMANI9jZvf/78ef/zxP/e34/df3t7QzvrnvPIyW7/6b6pHQpOs9GNQQrkB+gVAR/NqUCaWR9YToHsgKVAtqCMqlkFXgEOlw5VIArkjgAlOrUrZXbS5ApEgSiQ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240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导入架包：sun.misc.BASE64Decoder.jar，进行反编译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反编译方法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[] base64ToBinary(String imgSrc)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//通过base来转换图片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String imgeFile=imgSrc.replaceAll(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"data:image/png;base64,"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BASE64Decoder decode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BASE64Decoder();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//将base64转换为byte[]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[] b = decode.decodeBuffer(imgeFile);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binaryToImg(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[] imageByte,String filePath,String fileName)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//生成文件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File imageFile=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File(filePath+fileName);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imageFile.createNewFile();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(imageFile.exists()){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imageFile.createNewFile();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OutputStream imageStream=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FileOutputStream(imageFile);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    imageStream.write(imageByte);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    imageStream.flush();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    imageStream.close();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   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shiyong(String imgSrc,String filePath,String fileName)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jiema j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jiema();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j.binaryToImg(j.base64ToBinary(imgSrc),filePath,fileName);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二：实现网页上图片的下载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在WebRoot下新建一个放二维码的文件夹QcodeImage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drawing>
                <wp:inline distT="0" distB="0" distL="114300" distR="114300">
                  <wp:extent cx="1685925" cy="3810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定义一个上传按钮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button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"ss"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上传二维码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给按钮添加事件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"#ss"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alert(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"上传中"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//在网站上下载图片</w:t>
            </w:r>
            <w:r>
              <w:rPr>
                <w:rFonts w:hint="eastAsia" w:ascii="Consolas" w:hAnsi="Consolas" w:eastAsia="宋体"/>
                <w:color w:val="3F7F5F"/>
                <w:sz w:val="20"/>
                <w:highlight w:val="white"/>
                <w:lang w:val="en-US" w:eastAsia="zh-CN"/>
              </w:rPr>
              <w:t>用这个方法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 xml:space="preserve">  downloadIamge('qrcodeImg',deleteid)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</w:t>
            </w:r>
            <w:r>
              <w:rPr>
                <w:rFonts w:hint="eastAsia" w:ascii="Consolas" w:hAnsi="Consolas" w:eastAsia="宋体"/>
                <w:color w:val="3F7F5F"/>
                <w:sz w:val="20"/>
                <w:highlight w:val="white"/>
                <w:lang w:val="en-US" w:eastAsia="zh-CN"/>
              </w:rPr>
              <w:t>在后台下载图片用下面这方法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$.post(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"imagee.action"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"imgurl"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:document.getElementById(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"qrcodeImg"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).src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});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添加action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"imagee"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"imagee"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"excle"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添加imagee方法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String imagee()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.println(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none"/>
              </w:rPr>
              <w:t>imgurl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none"/>
              </w:rPr>
              <w:t>//处理拿到的图片信息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String filePath = ServletActionContext.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none"/>
              </w:rPr>
              <w:t>getServletContext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().getRealPath(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"/QcodeImage/"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.println(filePath);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String fileName=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".png"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.println(fileName);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jiema.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none"/>
              </w:rPr>
              <w:t>shiyong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none"/>
              </w:rPr>
              <w:t>imgurl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,filePath,fileName);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none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= JSONTools.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none"/>
              </w:rPr>
              <w:t>createJsonObject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"datda"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"OK"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运行后图片就能被存入服务器下的文件夹里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E7714"/>
    <w:multiLevelType w:val="singleLevel"/>
    <w:tmpl w:val="A4FE77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C867D5"/>
    <w:multiLevelType w:val="singleLevel"/>
    <w:tmpl w:val="FFC867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535020"/>
    <w:rsid w:val="7792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2018-09-26T07:44:00Z</dcterms:created>
  <dc:creator>liberty</dc:creator>
  <cp:lastModifiedBy>liberty</cp:lastModifiedBy>
  <dcterms:modified xsi:type="dcterms:W3CDTF">2018-09-26T07:59:20Z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