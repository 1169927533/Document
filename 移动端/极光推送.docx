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极光推送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开发平台：Android studio3.2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去官网注册极光账号：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"https://www.jiguang.cn/accounts/platform"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https://www.jiguang.cn/accounts/platform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进入你的后台管理界面，新建一个应用，这个Appkey很重要，工程里要用到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71445" cy="223456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0305" cy="2158365"/>
            <wp:effectExtent l="0" t="0" r="171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导入极光推送的SDK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这里有两种方法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1.Jcenter自动集成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2.手动集成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sdk下载地址： 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instrText xml:space="preserve"> HYPERLINK "https://docs.jiguang.cn/jpush/resources/" </w:instrTex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0"/>
                <w:szCs w:val="22"/>
                <w:vertAlign w:val="baseline"/>
                <w:lang w:val="en-US" w:eastAsia="zh-CN"/>
              </w:rPr>
              <w:t>https://docs.jiguang.cn/jpush/resources/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教程：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instrText xml:space="preserve"> HYPERLINK "https://docs.jiguang.cn/jpush/client/Android/android_guide/" </w:instrTex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sz w:val="20"/>
                <w:szCs w:val="22"/>
                <w:vertAlign w:val="baseline"/>
                <w:lang w:val="en-US" w:eastAsia="zh-CN"/>
              </w:rPr>
              <w:t>https://docs.jiguang.cn/jpush/client/Android/android_guide/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因为我的开发平台版本是3.2所以我用了第一种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第一步</w:t>
            </w:r>
            <w:r>
              <w:rPr>
                <w:rFonts w:hint="eastAsia"/>
                <w:vertAlign w:val="baseline"/>
                <w:lang w:val="en-US" w:eastAsia="zh-CN"/>
              </w:rPr>
              <w:t>：用jcenter自动集成的话，要保证build.gradle(Project)里面有jcenter支持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89425" cy="2414270"/>
                  <wp:effectExtent l="0" t="0" r="15875" b="508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425" cy="2414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在 module 的 gradle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(App)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 xml:space="preserve"> 中添加依赖和 AndroidManifest 的替换变量。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>android 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defaultConfig 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    applicationId "com.xxx.xxx" //JPush 上注册的包名.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    ndk 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        //选择要添加的对应 cpu 类型的 .so 库。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        abiFilters 'armeabi', 'armeabi-v7a', 'arm64-v8a'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        // 还可以添加 'x86', 'x86_64', 'mips', 'mips64'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   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    manifestPlaceholders = [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        JPUSH_PKGNAME : applicationId,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        JPUSH_APPKEY : "你的 Appkey ", //JPush 上注册的包名对应的 Appkey.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        JPUSH_CHANNEL : "developer-default", //暂时填写默认值即可.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    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hint="eastAsia" w:ascii="serif" w:hAnsi="serif" w:eastAsia="宋体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  <w:lang w:val="en-US" w:eastAsia="zh-CN"/>
              </w:rPr>
            </w:pPr>
            <w:r>
              <w:rPr>
                <w:rStyle w:val="6"/>
                <w:rFonts w:hint="eastAsia" w:ascii="serif" w:hAnsi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  <w:lang w:val="en-US" w:eastAsia="zh-CN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>depndencies 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compile 'cn.jiguang.sdk:jpush:3.1.6'  // 此处以JPush 3.1.6 版本为例。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 xml:space="preserve">    compile 'cn.jiguang.sdk:jcore:1.2.5'  // 此处以JCore 1.2.5 版本为例。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E1E4E5" w:sz="6" w:space="7"/>
                <w:left w:val="single" w:color="E1E4E5" w:sz="6" w:space="7"/>
                <w:bottom w:val="single" w:color="E1E4E5" w:sz="6" w:space="7"/>
                <w:right w:val="single" w:color="E1E4E5" w:sz="6" w:space="7"/>
              </w:pBdr>
              <w:shd w:val="clear" w:fill="FAFAFA"/>
              <w:wordWrap w:val="0"/>
              <w:spacing w:before="150" w:beforeAutospacing="0" w:after="150" w:afterAutospacing="0" w:line="21" w:lineRule="atLeast"/>
              <w:ind w:left="0" w:right="0" w:firstLine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Style w:val="6"/>
                <w:rFonts w:ascii="serif" w:hAnsi="serif" w:eastAsia="serif" w:cs="serif"/>
                <w:b w:val="0"/>
                <w:i w:val="0"/>
                <w:caps w:val="0"/>
                <w:color w:val="111111"/>
                <w:spacing w:val="0"/>
                <w:sz w:val="18"/>
                <w:szCs w:val="18"/>
                <w:bdr w:val="none" w:color="auto" w:sz="0" w:space="0"/>
                <w:shd w:val="clear" w:fill="FAFAFA"/>
              </w:rPr>
              <w:t>}</w:t>
            </w:r>
          </w:p>
        </w:tc>
      </w:tr>
    </w:tbl>
    <w:p>
      <w:pPr>
        <w:numPr>
          <w:numId w:val="0"/>
        </w:numPr>
        <w:rPr>
          <w:rFonts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ok配置完成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实现接收极光推送的消息，和处理消息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  <w:lang w:val="en-US" w:eastAsia="zh-CN"/>
              </w:rPr>
              <w:t>首先要在自己的Application类里面初始化极光推送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JPushInterface.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setDebugMode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JPushInterface.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init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  <w:lang w:val="en-US" w:eastAsia="zh-CN"/>
              </w:rPr>
              <w:t>自定义接收消息的Receiver类继承BroadcastReceiver</w:t>
            </w:r>
          </w:p>
          <w:tbl>
            <w:tblPr>
              <w:tblStyle w:val="8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306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ascii="Consolas" w:hAnsi="Consolas" w:eastAsia="Consolas" w:cs="Consolas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public class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MyReceiver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extends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BroadcastReceiver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private static final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String 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 xml:space="preserve">TAG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=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"JIGUANG-Example"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private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SharedPreferences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pref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private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SharedPreferences.Editor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editor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Handler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handler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Handler(){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18"/>
                      <w:szCs w:val="18"/>
                      <w:shd w:val="clear" w:fill="FFFFFF"/>
                    </w:rPr>
                    <w:t>@Override</w:t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18"/>
                      <w:szCs w:val="18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public void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handleMessage(Message msg)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super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.handleMessage(msg);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(msg.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what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==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18"/>
                      <w:szCs w:val="18"/>
                      <w:shd w:val="clear" w:fill="FFFFFF"/>
                    </w:rPr>
                    <w:t>0x30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editor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.putString(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"getMessage"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"1"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editor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.commit();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Intent intent =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Intent();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设置广播的名字（设置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Action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）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intent.setAction(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"myBroadCast"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携带数据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intent.putExtra(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"data"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"hello"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发送广播（无序广播）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ECApplication.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getmContext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().sendBroadcast(intent);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}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else  if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(msg.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what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==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18"/>
                      <w:szCs w:val="18"/>
                      <w:shd w:val="clear" w:fill="FFFFFF"/>
                    </w:rPr>
                    <w:t>0x31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editor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.putString(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"getMessage"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"0"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editor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.commit();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};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18"/>
                      <w:szCs w:val="18"/>
                      <w:shd w:val="clear" w:fill="FFFFFF"/>
                    </w:rPr>
                    <w:t>@Override</w:t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808000"/>
                      <w:sz w:val="18"/>
                      <w:szCs w:val="18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public void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onReceive(Context context, Intent intent)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pref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=context.getSharedPreferences(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"jackie"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,Context.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MODE_PRIVATE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editor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pref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.edit();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try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Bundle bundle = intent.getExtras();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Log.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"zjc"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"[MyReceiver] onReceive - 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+ intent.getAction() +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", extras: 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+ 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printBundle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(bundle));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if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ACTION_REGISTRATION_ID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.equals(intent.getAction()))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String regId = bundle.getString(JPushInterface.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EXTRA_REGISTRATION_ID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Log.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"zjc"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"[MyReceiver] 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接收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Registration Id : 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+ regId);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//send the Registration Id to your server...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}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else if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ACTION_MESSAGE_RECEIVED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.equals(intent.getAction()))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Log.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"zjc"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"[MyReceiver] 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接收到推送下来的自定义消息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: 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+ bundle.getString(JPushInterface.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EXTRA_MESSAGE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processCustomMessage(context, bundle);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}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else if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ACTION_NOTIFICATION_RECEIVED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.equals(intent.getAction()))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handler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.sendEmptyMessage(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18"/>
                      <w:szCs w:val="18"/>
                      <w:shd w:val="clear" w:fill="FFFFFF"/>
                    </w:rPr>
                    <w:t>0x30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Log.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"zjc"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"[MyReceiver] 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接收到推送下来的通知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int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notifactionId = bundle.getInt(JPushInterface.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EXTRA_NOTIFICATION_ID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Log.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"zjc"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"[MyReceiver] 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接收到推送下来的通知的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ID: 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+ notifactionId);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}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else if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ACTION_NOTIFICATION_OPENED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.equals(intent.getAction()))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handler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.sendEmptyMessage(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18"/>
                      <w:szCs w:val="18"/>
                      <w:shd w:val="clear" w:fill="FFFFFF"/>
                    </w:rPr>
                    <w:t>0x31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Log.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"zjc"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"[MyReceiver] 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用户点击打开了通知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打开自定义的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Activity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Intent i =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Intent(context, tongzhiActivity.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class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i.putExtras(bundle);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//i.setFlags(Intent.FLAG_ACTIVITY_NEW_TASK);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i.setFlags(Intent.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 xml:space="preserve">FLAG_ACTIVITY_NEW_TASK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| Intent.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 xml:space="preserve">FLAG_ACTIVITY_CLEAR_TOP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context.startActivity(i);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}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else if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ACTION_RICHPUSH_CALLBACK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.equals(intent.getAction()))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Log.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"zjc"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"[MyReceiver] 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用户收到到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RICH PUSH CALLBACK: 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+ bundle.getString(JPushInterface.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EXTRA_EXTRA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在这里根据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JPushInterface.EXTRA_EXTRA 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的内容处理代码，比如打开新的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Activity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， 打开一个网页等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..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}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else if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ACTION_CONNECTION_CHANGE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.equals(intent.getAction()))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boolean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connected = intent.getBooleanExtra(JPushInterface.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EXTRA_CONNECTION_CHANGE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false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Log.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w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"zjc"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"[MyReceiver]"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+ intent.getAction() +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 connected state change to 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+connected);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}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else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Log.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"zjc"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"[MyReceiver] Unhandled intent - 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+ intent.getAction());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}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catch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(Exception e){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// 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打印所有的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intent extra 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数据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private static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String printBundle(Bundle bundle)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StringBuilder sb =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StringBuilder();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for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(String key : bundle.keySet())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if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(key.equals(JPushInterface.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EXTRA_NOTIFICATION_ID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sb.append(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\n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key:"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+ key +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", value:"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+ bundle.getInt(key));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}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else if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(key.equals(JPushInterface.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EXTRA_CONNECTION_CHANGE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)){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sb.append(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\n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key:"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+ key +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", value:"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+ bundle.getBoolean(key));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}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else if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(key.equals(JPushInterface.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EXTRA_EXTRA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if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(TextUtils.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isEmpty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(bundle.getString(JPushInterface.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EXTRA_EXTRA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)))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Log.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TAG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"This message has no Extra data"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continue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try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JSONObject json =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JSONObject(bundle.getString(JPushInterface.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EXTRA_EXTRA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Iterator&lt;String&gt; it =  json.keys();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while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(it.hasNext())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   String myKey = it.next();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   sb.append(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\n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key:"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+ key +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", value: ["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+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         myKey +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 - 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+json.optString(myKey) +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"]"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}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catch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(JSONException e)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Log.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TAG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"Get message extra JSON error!"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}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else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sb.append(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\n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key:"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+ key +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", value:"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+ bundle.get(key));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return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sb.toString();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//send msg to MainActivity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private void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processCustomMessage(Context context, Bundle bundle)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if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(MainActivity.</w:t>
                  </w:r>
                  <w:r>
                    <w:rPr>
                      <w:rFonts w:hint="default" w:ascii="Consolas" w:hAnsi="Consolas" w:eastAsia="Consolas" w:cs="Consolas"/>
                      <w:i/>
                      <w:color w:val="660E7A"/>
                      <w:sz w:val="18"/>
                      <w:szCs w:val="18"/>
                      <w:shd w:val="clear" w:fill="FFFFFF"/>
                    </w:rPr>
                    <w:t>isForeground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String message = bundle.getString(JPushInterface.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EXTRA_MESSAGE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String extras = bundle.getString(JPushInterface.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EXTRA_EXTRA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Intent msgIntent =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Intent(MainActivity.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MESSAGE_RECEIVED_ACTION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msgIntent.putExtra(MainActivity.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KEY_MESSAGE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, message);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if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(!ExampleUtil.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isEmpty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(extras))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try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JSONObject extraJson =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JSONObject(extras);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if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(extraJson.length() &gt; 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18"/>
                      <w:szCs w:val="18"/>
                      <w:shd w:val="clear" w:fill="FFFFFF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   msgIntent.putExtra(MainActivity.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18"/>
                      <w:szCs w:val="18"/>
                      <w:shd w:val="clear" w:fill="FFFFFF"/>
                    </w:rPr>
                    <w:t>KEY_EXTRAS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, extras);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}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catch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(JSONException e)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 LocalBroadcastManager.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18"/>
                      <w:szCs w:val="18"/>
                      <w:shd w:val="clear" w:fill="FFFFFF"/>
                    </w:rPr>
                    <w:t>getInstance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(context).sendBroadcast(msgIntent);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}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rPr>
                      <w:rFonts w:hint="eastAsia" w:ascii="Helvetica" w:hAnsi="Helvetica" w:eastAsia="Helvetica" w:cs="Helvetica"/>
                      <w:b w:val="0"/>
                      <w:i w:val="0"/>
                      <w:caps w:val="0"/>
                      <w:color w:val="333333"/>
                      <w:spacing w:val="8"/>
                      <w:sz w:val="22"/>
                      <w:szCs w:val="22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  <w:lang w:val="en-US" w:eastAsia="zh-CN"/>
              </w:rPr>
              <w:t>然后在AndroidManifest.xml里面配置这个Receiver类</w:t>
            </w:r>
          </w:p>
          <w:tbl>
            <w:tblPr>
              <w:tblStyle w:val="8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hint="eastAsia" w:ascii="Helvetica" w:hAnsi="Helvetica" w:eastAsia="Helvetica" w:cs="Helvetica"/>
                      <w:b w:val="0"/>
                      <w:i w:val="0"/>
                      <w:caps w:val="0"/>
                      <w:color w:val="333333"/>
                      <w:spacing w:val="8"/>
                      <w:sz w:val="22"/>
                      <w:szCs w:val="22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receiver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18"/>
                      <w:szCs w:val="18"/>
                      <w:shd w:val="clear" w:fill="FFFFFF"/>
                    </w:rPr>
                    <w:t>:name=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".utils.MyReceiver"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18"/>
                      <w:szCs w:val="18"/>
                      <w:shd w:val="clear" w:fill="FFFFFF"/>
                    </w:rPr>
                    <w:t>:enabled=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"true"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18"/>
                      <w:szCs w:val="18"/>
                      <w:shd w:val="clear" w:fill="FFFFFF"/>
                    </w:rPr>
                    <w:t>:exported=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"false"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intent-filter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    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action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18"/>
                      <w:szCs w:val="18"/>
                      <w:shd w:val="clear" w:fill="FFFFFF"/>
                    </w:rPr>
                    <w:t>:name=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"cn.jpush.android.intent.REGISTRATION"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/&gt;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&lt;!-- Required  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用户注册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SDK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的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intent --&gt;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action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18"/>
                      <w:szCs w:val="18"/>
                      <w:shd w:val="clear" w:fill="FFFFFF"/>
                    </w:rPr>
                    <w:t>:name=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"cn.jpush.android.intent.MESSAGE_RECEIVED"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/&gt;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&lt;!-- Required  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用户接收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SDK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消息的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intent --&gt;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action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18"/>
                      <w:szCs w:val="18"/>
                      <w:shd w:val="clear" w:fill="FFFFFF"/>
                    </w:rPr>
                    <w:t>:name=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"cn.jpush.android.intent.NOTIFICATION_RECEIVED"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/&gt;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&lt;!-- Required  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用户接收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SDK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通知栏信息的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intent --&gt;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action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18"/>
                      <w:szCs w:val="18"/>
                      <w:shd w:val="clear" w:fill="FFFFFF"/>
                    </w:rPr>
                    <w:t>:name=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"cn.jpush.android.intent.NOTIFICATION_OPENED"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/&gt;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&lt;!-- Required  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用户打开自定义通知栏的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intent --&gt;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action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18"/>
                      <w:szCs w:val="18"/>
                      <w:shd w:val="clear" w:fill="FFFFFF"/>
                    </w:rPr>
                    <w:t>:name=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"cn.jpush.android.intent.CONNECTION"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/&gt; 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&lt;!-- 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接收网络变化 连接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/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断开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since 1.6.3 --&gt;</w:t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 xml:space="preserve">category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8"/>
                      <w:szCs w:val="18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18"/>
                      <w:szCs w:val="18"/>
                      <w:shd w:val="clear" w:fill="FFFFFF"/>
                    </w:rPr>
                    <w:t>:name=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"com.example.a11699.graduatemanager"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/&gt;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 xml:space="preserve">    &lt;/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intent-filter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8"/>
                      <w:szCs w:val="18"/>
                      <w:shd w:val="clear" w:fill="FFFFFF"/>
                    </w:rPr>
                    <w:t>receiver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8"/>
                      <w:szCs w:val="18"/>
                      <w:shd w:val="clear" w:fill="FFFFFF"/>
                    </w:rPr>
                    <w:t>&gt;</w:t>
                  </w:r>
                </w:p>
              </w:tc>
            </w:tr>
          </w:tbl>
          <w:p>
            <w:pPr>
              <w:numPr>
                <w:numId w:val="0"/>
              </w:num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333333"/>
                <w:spacing w:val="8"/>
                <w:sz w:val="22"/>
                <w:szCs w:val="22"/>
                <w:shd w:val="clear" w:fill="FFFFFF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上面写了收到推送的点击事件跳转到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tongzhiActivity.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class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在ApplicationContext.xml声明这个类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activity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:name=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".activity.tongzhiActivity"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intent-filter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action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:name=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"jpush.testAction"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category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:name=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"jpush.testCategory"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intent-filter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activity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Consolas" w:cs="Consolas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/>
          <w:color w:val="000080"/>
          <w:sz w:val="18"/>
          <w:szCs w:val="18"/>
          <w:shd w:val="clear" w:fill="FFFFFF"/>
          <w:lang w:val="en-US" w:eastAsia="zh-CN"/>
        </w:rPr>
        <w:t>给tongzhiActivity填充代码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onCreate(Bundle savedInstanceState)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.onCreate(savedInstanceState);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setContentView(R.layout.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tongggg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textView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Intent intent = getIntent();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!= intent)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Bundle bundle = getIntent().getExtras();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(bundle!=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bundle.getString(JPushInterface.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EXTRA_NOTIFICATION_TITLE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bundle.getString(JPushInterface.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EXTRA_ALERT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//以上及时获取广播里的数据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textView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AlertDia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="Consolas" w:hAnsi="Consolas" w:eastAsia="Consolas" w:cs="Consolas"/>
          <w:b/>
          <w:color w:val="00008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Consolas" w:cs="Consolas"/>
          <w:b/>
          <w:color w:val="00008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09C0F"/>
    <w:multiLevelType w:val="singleLevel"/>
    <w:tmpl w:val="EEF09C0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51B2E9"/>
    <w:multiLevelType w:val="singleLevel"/>
    <w:tmpl w:val="5951B2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43CD9D"/>
    <w:multiLevelType w:val="singleLevel"/>
    <w:tmpl w:val="6B43CD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45B0C"/>
    <w:rsid w:val="40045B0C"/>
    <w:rsid w:val="455D1D4F"/>
    <w:rsid w:val="6CC9729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2018-10-23T11:54:00Z</dcterms:created>
  <dc:creator>liberty</dc:creator>
  <cp:lastModifiedBy>liberty</cp:lastModifiedBy>
  <dcterms:modified xsi:type="dcterms:W3CDTF">2018-10-25T00:57:48Z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