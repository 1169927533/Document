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OKHttp3的使用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764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6260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_Toc5670_WPSOffice_Level1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764"/>
              <w:placeholder>
                <w:docPart w:val="{3243ba93-d8ea-4717-9fcb-9e67cdb9d45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1添加网络权限</w:t>
              </w:r>
            </w:sdtContent>
          </w:sdt>
          <w:r>
            <w:tab/>
          </w:r>
          <w:bookmarkStart w:id="1" w:name="_Toc5670_WPSOffice_Level1Page"/>
          <w:r>
            <w:t>1</w:t>
          </w:r>
          <w:bookmarkEnd w:id="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_Toc26260_WPSOffice_Level1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764"/>
              <w:placeholder>
                <w:docPart w:val="{123fc3da-8926-4699-b8fa-78adc03fbe2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2导入okhttp3架包（在build.gradel(app)）</w:t>
              </w:r>
            </w:sdtContent>
          </w:sdt>
          <w:r>
            <w:tab/>
          </w:r>
          <w:bookmarkStart w:id="2" w:name="_Toc26260_WPSOffice_Level1Page"/>
          <w:r>
            <w:t>1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_Toc12769_WPSOffice_Level1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764"/>
              <w:placeholder>
                <w:docPart w:val="{572cfc5d-5d83-4d4b-b82e-e66be037043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3新建Net类用来放网址</w:t>
              </w:r>
            </w:sdtContent>
          </w:sdt>
          <w:r>
            <w:tab/>
          </w:r>
          <w:bookmarkStart w:id="3" w:name="_Toc12769_WPSOffice_Level1Page"/>
          <w:r>
            <w:t>1</w:t>
          </w:r>
          <w:bookmarkEnd w:id="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_Toc9806_WPSOffice_Level1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764"/>
              <w:placeholder>
                <w:docPart w:val="{176ea507-8437-4862-888f-b81c9bbf002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4新建MathTools类，用来进行md5编码</w:t>
              </w:r>
            </w:sdtContent>
          </w:sdt>
          <w:r>
            <w:tab/>
          </w:r>
          <w:bookmarkStart w:id="4" w:name="_Toc9806_WPSOffice_Level1Page"/>
          <w:r>
            <w:t>1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764"/>
              <w:placeholder>
                <w:docPart w:val="{9d1dc8ab-43bd-4b2a-aa6c-850dd12eaa6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</w:t>
              </w:r>
            </w:sdtContent>
          </w:sdt>
          <w:r>
            <w:tab/>
          </w:r>
          <w:bookmarkStart w:id="5" w:name="_Toc31036_WPSOffice_Level1Page"/>
          <w:r>
            <w:t>2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_Toc5693_WPSOffice_Level1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764"/>
              <w:placeholder>
                <w:docPart w:val="{0f5336cc-54e2-4ee3-9e1d-4c3f08d1a0d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 全部代码</w:t>
              </w:r>
            </w:sdtContent>
          </w:sdt>
          <w:r>
            <w:tab/>
          </w:r>
          <w:bookmarkStart w:id="6" w:name="_Toc5693_WPSOffice_Level1Page"/>
          <w:r>
            <w:t>4</w:t>
          </w:r>
          <w:bookmarkEnd w:id="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_Toc19081_WPSOffice_Level1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764"/>
              <w:placeholder>
                <w:docPart w:val="{e3eba853-b8ce-4108-8242-b99ec13947c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 在loginActivity.java添加回调函数</w:t>
              </w:r>
            </w:sdtContent>
          </w:sdt>
          <w:r>
            <w:tab/>
          </w:r>
          <w:bookmarkStart w:id="7" w:name="_Toc19081_WPSOffice_Level1Page"/>
          <w:r>
            <w:t>6</w:t>
          </w:r>
          <w:bookmarkEnd w:id="7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 w:cstheme="minorBidi"/>
          <w:b/>
          <w:kern w:val="2"/>
          <w:sz w:val="24"/>
          <w:szCs w:val="21"/>
          <w:lang w:val="en-US" w:eastAsia="zh-CN" w:bidi="ar-SA"/>
        </w:rPr>
      </w:pPr>
      <w:bookmarkStart w:id="8" w:name="_Toc19702_WPSOffice_Level2"/>
      <w:bookmarkStart w:id="9" w:name="_Toc5670_WPSOffice_Level1"/>
      <w:r>
        <w:rPr>
          <w:rFonts w:hint="eastAsia" w:cstheme="minorBidi"/>
          <w:b/>
          <w:kern w:val="2"/>
          <w:sz w:val="24"/>
          <w:szCs w:val="21"/>
          <w:lang w:val="en-US" w:eastAsia="zh-CN" w:bidi="ar-SA"/>
        </w:rPr>
        <w:t>1添加网络权限</w:t>
      </w:r>
      <w:bookmarkEnd w:id="8"/>
      <w:bookmarkEnd w:id="9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theme="minorBidi"/>
                <w:b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 xml:space="preserve">用于访问网络，网络定位需要上网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uses-permission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"android.permission.INTERNET"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/&gt;</w:t>
            </w:r>
          </w:p>
        </w:tc>
      </w:tr>
    </w:tbl>
    <w:p>
      <w:pPr>
        <w:rPr>
          <w:rFonts w:hint="eastAsia" w:cstheme="minorBidi"/>
          <w:b/>
          <w:kern w:val="2"/>
          <w:sz w:val="24"/>
          <w:szCs w:val="21"/>
          <w:lang w:val="en-US" w:eastAsia="zh-CN" w:bidi="ar-SA"/>
        </w:rPr>
      </w:pPr>
      <w:bookmarkStart w:id="10" w:name="_Toc7274_WPSOffice_Level2"/>
      <w:bookmarkStart w:id="11" w:name="_Toc26260_WPSOffice_Level1"/>
      <w:r>
        <w:rPr>
          <w:rFonts w:hint="eastAsia" w:cstheme="minorBidi"/>
          <w:b/>
          <w:kern w:val="2"/>
          <w:sz w:val="24"/>
          <w:szCs w:val="21"/>
          <w:lang w:val="en-US" w:eastAsia="zh-CN" w:bidi="ar-SA"/>
        </w:rPr>
        <w:t>2导入okhttp3架包</w:t>
      </w:r>
      <w:bookmarkEnd w:id="10"/>
      <w:r>
        <w:rPr>
          <w:rFonts w:hint="eastAsia" w:cstheme="minorBidi"/>
          <w:b/>
          <w:kern w:val="2"/>
          <w:sz w:val="24"/>
          <w:szCs w:val="21"/>
          <w:lang w:val="en-US" w:eastAsia="zh-CN" w:bidi="ar-SA"/>
        </w:rPr>
        <w:t>（在build.gradel(app)）</w:t>
      </w:r>
      <w:bookmarkEnd w:id="11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网络请求的架包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implementation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'com.squareup.okhttp3:okhttp:3.8.1'</w:t>
            </w:r>
          </w:p>
        </w:tc>
      </w:tr>
    </w:tbl>
    <w:p>
      <w:pPr>
        <w:rPr>
          <w:rFonts w:hint="eastAsia" w:cstheme="minorBidi"/>
          <w:b/>
          <w:kern w:val="2"/>
          <w:sz w:val="24"/>
          <w:szCs w:val="21"/>
          <w:lang w:val="en-US" w:eastAsia="zh-CN" w:bidi="ar-SA"/>
        </w:rPr>
      </w:pPr>
      <w:bookmarkStart w:id="12" w:name="_Toc16502_WPSOffice_Level2"/>
      <w:bookmarkStart w:id="13" w:name="_Toc12769_WPSOffice_Level1"/>
      <w:r>
        <w:rPr>
          <w:rFonts w:hint="eastAsia" w:cstheme="minorBidi"/>
          <w:b/>
          <w:kern w:val="2"/>
          <w:sz w:val="24"/>
          <w:szCs w:val="21"/>
          <w:lang w:val="en-US" w:eastAsia="zh-CN" w:bidi="ar-SA"/>
        </w:rPr>
        <w:t>3新建Net类用来放网址</w:t>
      </w:r>
      <w:bookmarkEnd w:id="12"/>
      <w:bookmarkEnd w:id="13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theme="minorBidi"/>
                <w:b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Net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final 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TEACHER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"http://11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.2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1.2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7.1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07:8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0/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hh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/"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老师登录地址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final 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"http://11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.2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1.2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7.1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07:800/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hh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/"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学生登录地址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final 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T_LOGIN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TEACHER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login"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final 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S_LOGIN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"Firstlogin"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eastAsia" w:cstheme="minorBidi"/>
          <w:b/>
          <w:kern w:val="2"/>
          <w:sz w:val="24"/>
          <w:szCs w:val="21"/>
          <w:lang w:val="en-US" w:eastAsia="zh-CN" w:bidi="ar-SA"/>
        </w:rPr>
      </w:pPr>
      <w:bookmarkStart w:id="14" w:name="_Toc17672_WPSOffice_Level2"/>
      <w:bookmarkStart w:id="15" w:name="_Toc9806_WPSOffice_Level1"/>
      <w:r>
        <w:rPr>
          <w:rFonts w:hint="eastAsia" w:cstheme="minorBidi"/>
          <w:b/>
          <w:kern w:val="2"/>
          <w:sz w:val="24"/>
          <w:szCs w:val="21"/>
          <w:lang w:val="en-US" w:eastAsia="zh-CN" w:bidi="ar-SA"/>
        </w:rPr>
        <w:t>4新建MathTools类，用来进行md5编码</w:t>
      </w:r>
      <w:bookmarkEnd w:id="14"/>
      <w:bookmarkEnd w:id="15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com.example.a11699.sdsyu.utils;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java.security.MessageDigest;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java.security.NoSuchAlgorithmException;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MathTools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findMax(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[] numbers){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max = Integer.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MIN_VALUE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(numbers.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&gt;=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i=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;i&lt;numbers.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;i++){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(numbers[i]&gt;max){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max = numbers[i];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max;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getMd5(String plainText)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MessageDigest md = MessageDigest.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"MD5"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md.update(plainText.getBytes());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byte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b[] = md.digest();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StringBuffer buf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StringBuffer(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offset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 offset &lt; b.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 offset++)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i = b[offset];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(i &lt;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i +=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256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(i &lt;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buf.append(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buf.append(Integer.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toHexString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(i));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//32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位加密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buf.toString();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16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位的加密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//return buf.toString().substring(8, 24);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(NoSuchAlgorithmException 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rPr>
                <w:rFonts w:hint="eastAsia" w:cstheme="minorBidi"/>
                <w:b/>
                <w:kern w:val="2"/>
                <w:sz w:val="21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16" w:name="_Toc31036_WPSOffice_Level1"/>
      <w:r>
        <w:rPr>
          <w:rFonts w:hint="eastAsia"/>
          <w:lang w:val="en-US" w:eastAsia="zh-CN"/>
        </w:rPr>
        <w:t>5.</w:t>
      </w:r>
      <w:bookmarkEnd w:id="16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这里假设有登录账号 name=admin 密码 password=123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//拼接网址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url=Net.S_LOGIN+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?s_xuehao=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+name+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&amp;password=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+password;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//打印输出看下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Log.i(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zjc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,url);//  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"http://111.211.207.1107:800/hh/?s_xuehao=admin&amp;password=123"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http://11</w:t>
            </w:r>
            <w:r>
              <w:rPr>
                <w:rStyle w:val="5"/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.2</w:t>
            </w:r>
            <w:r>
              <w:rPr>
                <w:rStyle w:val="5"/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1.2</w:t>
            </w:r>
            <w:r>
              <w:rPr>
                <w:rStyle w:val="5"/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7.1</w:t>
            </w:r>
            <w:r>
              <w:rPr>
                <w:rStyle w:val="5"/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07:800/</w:t>
            </w:r>
            <w:r>
              <w:rPr>
                <w:rStyle w:val="5"/>
                <w:rFonts w:hint="eastAsia"/>
                <w:vertAlign w:val="baseline"/>
                <w:lang w:val="en-US" w:eastAsia="zh-CN"/>
              </w:rPr>
              <w:t>hh</w:t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/</w:t>
            </w:r>
            <w:r>
              <w:rPr>
                <w:rStyle w:val="5"/>
                <w:rFonts w:hint="eastAsia"/>
                <w:vertAlign w:val="baseline"/>
                <w:lang w:val="en-US" w:eastAsia="zh-CN"/>
              </w:rPr>
              <w:t>?s_xuehao=admin&amp;password=123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OkHttpClicent okHttpClient=new OkHttpClient();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request=new Request.Builder().url(url).build();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 call=okHttpClient.newCall(request);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call.enqueue(new Callback(){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public void onFailure(Call call, IOException e) {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/*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这里请求失败的原因有两个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你的网址有错误，要么服务器没开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你访问的网址是http打头的。当你的连接是http打头的话，你要在APplicationContext.xm</w:t>
            </w: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:usesCleartextTraffic=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"true"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620135" cy="1832610"/>
                  <wp:effectExtent l="0" t="0" r="18415" b="152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135" cy="1832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*/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Log.i("zjc","</w:t>
            </w:r>
            <w:r>
              <w:rPr>
                <w:rFonts w:hint="eastAsia"/>
                <w:vertAlign w:val="baseline"/>
                <w:lang w:val="en-US" w:eastAsia="zh-CN"/>
              </w:rPr>
              <w:t>网络请求失败</w:t>
            </w:r>
            <w:r>
              <w:rPr>
                <w:rFonts w:hint="default"/>
                <w:vertAlign w:val="baseline"/>
                <w:lang w:val="en-US" w:eastAsia="zh-CN"/>
              </w:rPr>
              <w:t>");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public void onResponse(Call call, Response response) throws IOException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Log.i(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zjc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请求成功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//拿到返回来的json串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String responseData=response.body().string();//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注意这里一定要用.string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try{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JSONbject jsonObject=new JSONObject(responseData);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Log.i(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zjc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,responseData);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学校端返回的数据是：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没数据的时候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{"Firstlogin":{}}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有数据的时候：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//{"Firstlogin":{"stu_id":"201604070101","token":"a3c5f24c062c4b0d24b03a3d4efe1919"}}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JSONObject jsonObject1=jsonObject.getJSONObject(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Firstlogin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try{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stu_id=jsonObject1.getString(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stu_id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password=jsonObject.getString(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token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//在loginActivity定义了loginCallback方法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loginActivity.loginCallback(sti_id,password);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}catch(Exception e){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//在loginActivity定义了loginlback方法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loginActivity.loginBack();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Log.i(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zjc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没有这项值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*/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}catch(JSONException e){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Log.i(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zjc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17" w:name="_Toc5693_WPSOffice_Level1"/>
      <w:r>
        <w:rPr>
          <w:rFonts w:hint="eastAsia"/>
          <w:lang w:val="en-US" w:eastAsia="zh-CN"/>
        </w:rPr>
        <w:t>全部代码</w:t>
      </w:r>
      <w:bookmarkEnd w:id="17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com.example.a11699.sdsyu.dao.imp;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android.content.Intent;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android.content.SharedPreferences;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android.os.Handler;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android.os.Looper;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android.util.Log;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android.widget.ShareActionProvider;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android.widget.Toast;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com.example.a11699.sdsyu.MyApplication;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com.example.a11699.sdsyu.activities.LoginActivity;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com.example.a11699.sdsyu.activities.MainActivity;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com.example.a11699.sdsyu.imp.userService;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com.example.a11699.sdsyu.internet.Net;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org.json.JSONException;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org.json.JSONObject;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okhttp3.Call;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okhttp3.Callback;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okhttp3.OkHttpClient;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okhttp3.Request;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okhttp3.Response;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userServiceDaoImp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userService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LoginActivity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loginActivity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userServiceDaoImp(LoginActivity loginActivity)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loginActivity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=loginActivity;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loginValidate(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username,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password)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Handler handler=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Handler();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handler.post(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响应的网址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url= Net.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S_LOGIN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"?s_xuehao="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"&amp;s_pwd="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,url);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OkHttpClient okHttpClient=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OkHttpClient();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Request request=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Request.Builder().url(url).build();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访问不同的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在这改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Call call=okHttpClient.newCall(request);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call.enqueue(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Callback()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onFailure(Call call, IOException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网络请求失败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onResponse(Call call, 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请求成功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String responseData=response.body().string();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JSONObject jsonObject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JSONObject(responseData);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,responseData);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// 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学校端返回的数据是：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没数据的时候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{"Firstlogin":{}}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有数据的时候：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//{"Firstlogin":{"stu_id":"201604070101","token":"a3c5f24c062c4b0d24b03a3d4efe1919"}}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//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JSONObject jsonObject1=jsonObject.getJSONObject(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"Firstlogin"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try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String stu_id=jsonObject1.getString(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"stu_id"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拿到登录着的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password=jsonObject1.getString(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"token"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loginActivity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.loginCallback(stu_id,password);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判断登录情况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catch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(Exception e){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loginActivity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.loginBack();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没这项值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可以解析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里的值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JSONObject jsonArray=jsonObject.getJSONObject("data");//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学校端返回的数据是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{"data":{}}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String token=jsonArray.getString("loginname");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(JSONException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18" w:name="_Toc19081_WPSOffice_Level1"/>
      <w:r>
        <w:rPr>
          <w:rFonts w:hint="eastAsia"/>
          <w:lang w:val="en-US" w:eastAsia="zh-CN"/>
        </w:rPr>
        <w:t>在loginActivity.java添加回调函数</w:t>
      </w:r>
      <w:bookmarkEnd w:id="18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成功的回调函数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loginCallback(String name,String password){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editor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.putString(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"stu_id"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,name);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editor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.putString(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"token"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,password);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editor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.commit();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Looper.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prepare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登录成功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Intent intent=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Intent(LoginActivity.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,MainActivity.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登录成功后跳转页面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startActivity(intent);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Looper.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loop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失败的回调函数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loginBack(){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Looper.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prepare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密码错误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Looper.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loop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color w:val="FF000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36"/>
                <w:szCs w:val="44"/>
                <w:vertAlign w:val="baseline"/>
                <w:lang w:val="en-US" w:eastAsia="zh-CN"/>
              </w:rPr>
              <w:t>重点：</w:t>
            </w:r>
          </w:p>
          <w:p>
            <w:pPr>
              <w:numPr>
                <w:numId w:val="0"/>
              </w:numPr>
              <w:rPr>
                <w:rFonts w:hint="eastAsia"/>
                <w:color w:val="FF000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36"/>
                <w:szCs w:val="44"/>
                <w:vertAlign w:val="baseline"/>
                <w:lang w:val="en-US" w:eastAsia="zh-CN"/>
              </w:rPr>
              <w:t>注意在线程中调用Toast时要加上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36"/>
                <w:szCs w:val="44"/>
                <w:vertAlign w:val="baseline"/>
                <w:lang w:val="en-US" w:eastAsia="zh-CN"/>
              </w:rPr>
              <w:t xml:space="preserve"> Looper.prepare()  Looper.loop();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19" w:name="_GoBack"/>
      <w:bookmarkEnd w:id="1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E9BEC9"/>
    <w:multiLevelType w:val="singleLevel"/>
    <w:tmpl w:val="DAE9BE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CBF38DE"/>
    <w:multiLevelType w:val="singleLevel"/>
    <w:tmpl w:val="3CBF38D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279E9"/>
    <w:rsid w:val="600279E9"/>
    <w:rsid w:val="64035B0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699\AppData\Roaming\Kingsoft\wps\addons\pool\win-i386\knewfileruby_1.0.0.12\template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243ba93-d8ea-4717-9fcb-9e67cdb9d4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43ba93-d8ea-4717-9fcb-9e67cdb9d4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3fc3da-8926-4699-b8fa-78adc03fbe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3fc3da-8926-4699-b8fa-78adc03fbe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2cfc5d-5d83-4d4b-b82e-e66be03704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2cfc5d-5d83-4d4b-b82e-e66be03704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6ea507-8437-4862-888f-b81c9bbf00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6ea507-8437-4862-888f-b81c9bbf00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1dc8ab-43bd-4b2a-aa6c-850dd12eaa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1dc8ab-43bd-4b2a-aa6c-850dd12eaa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5336cc-54e2-4ee3-9e1d-4c3f08d1a0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5336cc-54e2-4ee3-9e1d-4c3f08d1a0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eba853-b8ce-4108-8242-b99ec13947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eba853-b8ce-4108-8242-b99ec13947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2018-10-01T13:23:00Z</dcterms:created>
  <dc:creator>liberty</dc:creator>
  <cp:lastModifiedBy>liberty</cp:lastModifiedBy>
  <dcterms:modified xsi:type="dcterms:W3CDTF">2018-10-01T14:53:38Z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