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android拍摄照片，并将照片保存至本地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REQUEST_CODE_IMAGE_CAMERA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启动相机程序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Intent intent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"android.media.action.IMAGE_CAPTURE"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将拍摄的图片保存到手机相册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ContentValues values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ContentValues(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values.put(MediaStore.Images.Media.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MIME_TYPE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"image/jpeg"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Uri uri = getContentResolver().insert(MediaStore.Images.Media.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EXTERNAL_CONTENT_URI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values);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((Application)(MainActivity.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.getApplicationContext())).setCaptureImage(uri);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intent.putExtra(MediaStore.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EXTRA_OUTPUT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uri);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指定拍照的输出地址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startActivityForResult(intent,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REQUEST_CODE_IMAGE_CAMERA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onActivityResult(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requestCode,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resultCode, Intent data)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.onActivityResult(requestCode, resultCode, data);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(requestCode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REQUEST_CODE_IMAGE_CAMERA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&amp;&amp; resultCode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RESULT_OK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Uri mPath = ((Application)(MainActivity.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.getApplicationContext())).getCaptureImage();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String file = getPath(mPath);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Bitmap bmp = 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decodeImage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startRegister(bmp, file);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getPath(Uri uri)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&gt;= Build.VERSION_CODES.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KITKAT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(DocumentsContract.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isDocumentUri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uri))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ExternalStorageProvider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isExternalStorageDocument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docId = DocumentsContract.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getDocumentId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String[] split = docId.split(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type = split[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"primary"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.equalsIgnoreCase(type))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Environment.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getExternalStorageDirectory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"/"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split[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>TODO handle non-primary volumes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isDownloadsDocument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id = DocumentsContract.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getDocumentId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Uri contentUri = ContentUris.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withAppendedId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Uri.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"content://downloads/public_downloads"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), Long.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(id));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getDataColumn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contentUri,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isMediaDocument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docId = DocumentsContract.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getDocumentId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(uri);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String[] split = docId.split(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type = split[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Uri contentUri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"image"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.equals(type))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contentUri = 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EXTERNAL_CONTENT_URI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"video"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.equals(type))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contentUri = MediaStore.Video.Media.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EXTERNAL_CONTENT_URI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"audio"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.equals(type))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contentUri = MediaStore.Audio.Media.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EXTERNAL_CONTENT_URI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selection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"_id=?"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String[] selectionArgs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String[]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split[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getDataColumn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contentUri, selection, selectionArgs);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String[] proj = { 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Cursor actualimagecursor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.getContentResolver().query(uri, proj,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actual_image_column_index = actualimagecursor.getColumnIndexOrThrow(MediaStore.Images.Media.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actualimagecursor.moveToFirst();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String img_path = actualimagecursor.getString(actual_image_column_index);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String end = img_path.substring(img_path.length() -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!= end.compareToIgnoreCase(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&amp;&amp;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!= end.compareToIgnoreCase(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".png"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img_path;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3285E"/>
    <w:rsid w:val="42820EF0"/>
    <w:rsid w:val="6D535020"/>
    <w:rsid w:val="7CF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2018-10-30T08:43:00Z</dcterms:created>
  <dc:creator>liberty</dc:creator>
  <cp:lastModifiedBy>liberty</cp:lastModifiedBy>
  <dcterms:modified xsi:type="dcterms:W3CDTF">2018-10-30T08:50:01Z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