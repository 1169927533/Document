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实现编辑框动态在软键盘上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1.在你有需求的活动中，加上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:windowSoftInputMode=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"adjustResize|adjustUnspecified|stateHidden"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全部代码：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41960"/>
                  <wp:effectExtent l="0" t="0" r="5080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在对应的活动添加如下代码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 devorView = getWindow().getDecorView();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 contentView=findViewById(Window.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ID_ANDROID_CONTENT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devorView.getViewTreeObserver().addOnGlobalLayoutListener(getGlobalLayoutListener(devorView, contentView));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ViewTreeObserver.OnGlobalLayoutListener getGlobalLayoutListener(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View decorView,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 contentView)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ViewTreeObserver.OnGlobalLayoutListener()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onGlobalLayout()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Rect 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Rect();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decorView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.getWindowVisibleDisplayFrame(r);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height =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decorView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.getContext().getResources().getDisplayMetrics().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heightPixels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diff = height - 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(diff !=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contentView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.getPaddingBottom() != diff)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contentView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.setPadding(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diff);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contentView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.getPaddingBottom() !=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contentView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.setPadding(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8E9D"/>
    <w:multiLevelType w:val="singleLevel"/>
    <w:tmpl w:val="56938E9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80A2A"/>
    <w:rsid w:val="0E4E2724"/>
    <w:rsid w:val="57A80A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2018-10-26T09:55:00Z</dcterms:created>
  <dc:creator>liberty</dc:creator>
  <cp:lastModifiedBy>liberty</cp:lastModifiedBy>
  <dcterms:modified xsi:type="dcterms:W3CDTF">2018-10-26T12:11:40Z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