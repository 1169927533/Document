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在高德地图上定位当前位置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导包（gaode这个工程能定位到当前位置和在地图上标记你想标的位置）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注册高德的key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1.在布局文件写入：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:context=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"tx.a316.com.tx_teacher.activites.mapActivity"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com.amap.api.maps.MapView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b/>
                <w:color w:val="000080"/>
                <w:sz w:val="22"/>
                <w:szCs w:val="22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"@+id/map"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com.amap.api.maps.MapView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在工程文件写入: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ascii="Consolas" w:hAnsi="Consolas" w:eastAsia="Consolas" w:cs="Consolas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public class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mapActivity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extends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AppCompatActivity 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MapView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mMapView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null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MyLocationStyle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myLocationStyle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Marker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marker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>@Override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protected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onCreate(Bundle savedInstanceState)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super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.onCreate(savedInstanceState);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setContentView(R.layout.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22"/>
                      <w:szCs w:val="22"/>
                      <w:shd w:val="clear" w:fill="FFFFFF"/>
                    </w:rPr>
                    <w:t>activity_map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获取地图控件引用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 xml:space="preserve">mMapView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 (MapView) findViewById(R.id.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22"/>
                      <w:szCs w:val="22"/>
                      <w:shd w:val="clear" w:fill="FFFFFF"/>
                    </w:rPr>
                    <w:t>map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在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activity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onCreate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时执行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mMapView.onCreate(savedInstanceState)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，创建地图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mMapView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.onCreate(savedInstanceState);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myLocationStyle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MyLocationStyle();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初始化定位蓝点样式类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myLocationStyle.myLocationType(MyLocationStyle.LOCATION_TYPE_LOCATION_ROTATE);//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连续定位、且将视角移动到地图中心点，定位点依照设备方向旋转，并且会跟随设备移动。（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秒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次定位）如果不设置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myLocationType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，默认也会执行此种模式。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myLocationStyle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.interval(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2"/>
                      <w:szCs w:val="22"/>
                      <w:shd w:val="clear" w:fill="FFFFFF"/>
                    </w:rPr>
                    <w:t>2000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AMap aMap=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mMapView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.getMap();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aMap.setMyLocationStyle(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myLocationStyle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设置定位难点的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style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//aMap.getUiSettings().setMyLocationButtonEnabled(true);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设置默认定位按钮是否显示，非必需设置。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aMap.setMyLocationEnabled(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设置默认定位按钮是否显示，非必需设置。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aMap.getUiSettings().setMyLocationButtonEnabled(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myLocationStyle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.myLocationType(MyLocationStyle.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22"/>
                      <w:szCs w:val="22"/>
                      <w:shd w:val="clear" w:fill="FFFFFF"/>
                    </w:rPr>
                    <w:t>LOCATION_TYPE_SHOW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biaoji(aMap);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biaoji(AMap aMap){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等下再这里获取坐标数据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LatLng latLng=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LatLng(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2"/>
                      <w:szCs w:val="22"/>
                      <w:shd w:val="clear" w:fill="FFFFFF"/>
                    </w:rPr>
                    <w:t>39.906901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2"/>
                      <w:szCs w:val="22"/>
                      <w:shd w:val="clear" w:fill="FFFFFF"/>
                    </w:rPr>
                    <w:t>116.297872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 xml:space="preserve">marker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 aMap.addMarker(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MarkerOptions().position(latLng).title(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北京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).snippet(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"DefaultMarker"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latLng=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LatLng(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2"/>
                      <w:szCs w:val="22"/>
                      <w:shd w:val="clear" w:fill="FFFFFF"/>
                    </w:rPr>
                    <w:t>50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22"/>
                      <w:szCs w:val="22"/>
                      <w:shd w:val="clear" w:fill="FFFFFF"/>
                    </w:rPr>
                    <w:t>112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marker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=aMap.addMarker(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MarkerOptions().position(latLng).title(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北京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).snippet(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"DefaultMarker"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>@Override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protected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onResume()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super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.onResume();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在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activity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onResume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时执行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mMapView.onResume ()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，重新绘制加载地图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mMapView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.onResume();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>@Override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protected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onPause()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super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.onPause();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在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activity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onPause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时执行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mMapView.onPause ()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，暂停地图的绘制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mMapView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.onPause();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>@Override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protected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onSaveInstanceState(Bundle outState)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super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.onSaveInstanceState(outState);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在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activity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onSaveInstanceState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时执行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mMapView.onSaveInstanceState (outState)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，保存地图当前的状态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mMapView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.onSaveInstanceState(outState);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在地图上标记你想标的点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mapActivity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AppCompatActivity 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MapView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mMapView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MyLocationStyle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myLocationStyle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Marker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marker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AMap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getStudentService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getStudentServiceImp(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获取地图控件引用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mMapView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(MapView)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onCreate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时执行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mMapView.onCreate(savedInstanceState)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，创建地图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mMapView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initmaap();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myLocationStyle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.myLocationType(MyLocationStyle.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LOCATION_TYPE_SHOW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 zidingyi(aMap);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.getStudent(MyApplication.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getT_tid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自身标点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initmaap(){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myLocationStyle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MyLocationStyle();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初始化定位蓝点样式类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myLocationStyle.myLocationType(MyLocationStyle.LOCATION_TYPE_LOCATION_ROTATE);//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连续定位、且将视角移动到地图中心点，定位点依照设备方向旋转，并且会跟随设备移动。（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次定位）如果不设置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myLocationType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，默认也会执行此种模式。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 myLocationStyle.myLocationIcon(BitmapDescriptorFactory.fromResource(R.drawable.location_marker));//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自定义标点样式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myLocationStyle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.interval(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mMapView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.getMap();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.setMyLocationStyle(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myLocationStyle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设置定位难点的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//aMap.getUiSettings().setMyLocationButtonEnabled(true);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设置默认定位按钮是否显示，非必需设置。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.setMyLocationEnabled(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设置默认定位按钮是否显示，非必需设置。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.getUiSettings().setMyLocationButtonEnabled(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获取所有学生的位置信息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传统的标记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biaoji(AMap aMap){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等下再这里获取坐标数据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LatLng latLng=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LatLng(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39.906901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116.297872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marker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aMap.addMarker(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MarkerOptions().position(latLng).title(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北京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).snippet(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"DefaultMarker"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latLng=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LatLng(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112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marker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=aMap.addMarker(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MarkerOptions().position(latLng).title(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北京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).snippet(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"DefaultMarker"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自定义标点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zidingyi(AMap aMap){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MarkerOptions markerOptions=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MarkerOptions();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LatLng latLng=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LatLng(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116.297872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markerOptions.position(latLng).title(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余智强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).snippet(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西安市：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34.341568, 108.940174"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markerOptions.draggable(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//marker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拖拽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markerOptions.icon(BitmapDescriptorFactory.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fromBitmap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(BitmapFactory.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decodeResource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(getResources(),R.drawable.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xueshengs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marker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=aMap.addMarker(markerOptions);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onResume()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.onResume();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onResume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时执行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mMapView.onResume ()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，重新绘制加载地图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mMapView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.onResume();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onPause()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.onPause();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onPause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时执行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mMapView.onPause ()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，暂停地图的绘制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mMapView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.onPause();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onSaveInstanceState(Bundle outState)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.onSaveInstanceState(outState);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activity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onSaveInstanceState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时执行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mMapView.onSaveInstanceState (outState)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，保存地图当前的状态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mMapView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.onSaveInstanceState(outState);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shibai(){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你可能断网了。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LENGTH_SHORT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succ(List&lt;mapinformation&gt; list){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MarkerOptions markerOptions=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MarkerOptions();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;i&lt;list.size();i++){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LatLng latLng=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LatLng( Double.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(list.get(i).getLatitude()),Double.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(list.get(i).getLongitude()));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String di=list.get(i).getCity()+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+list.get(i).getLongitude()+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+list.get(i).getLatitude();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markerOptions.position(latLng).title(list.get(i).getDistrict()).snippet(di);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markerOptions.draggable(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//marker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拖拽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markerOptions.icon(BitmapDescriptorFactory.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fromBitmap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(BitmapFactory.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decodeResource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(getResources(),R.drawable.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xueshengs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marker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.addMarker(markerOptions);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BE53B"/>
    <w:multiLevelType w:val="singleLevel"/>
    <w:tmpl w:val="A95BE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388920"/>
    <w:multiLevelType w:val="singleLevel"/>
    <w:tmpl w:val="6B3889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C1AD5"/>
    <w:rsid w:val="2BDC1AD5"/>
    <w:rsid w:val="4A4932E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2018-10-27T06:18:00Z</dcterms:created>
  <dc:creator>liberty</dc:creator>
  <cp:lastModifiedBy>liberty</cp:lastModifiedBy>
  <dcterms:modified xsi:type="dcterms:W3CDTF">2018-10-27T07:25:00Z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