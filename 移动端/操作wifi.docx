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0080"/>
          <w:sz w:val="15"/>
          <w:szCs w:val="15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15"/>
          <w:szCs w:val="15"/>
          <w:shd w:val="clear" w:fill="FFFFFF"/>
          <w:lang w:val="en-US" w:eastAsia="zh-CN"/>
        </w:rPr>
        <w:t>操作wifi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checkWifi(){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WifiManager wifiManager = (WifiManager)MyApplication.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getContext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().getApplicationContext().getSystemService(Context.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WIFI_SERVICE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(wifiManager !=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wifiState = wifiManager.getWifiState();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(wifiState==wifiManager.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 xml:space="preserve">WIFI_STATE_DISABLED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Toast.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(getActivity(),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请打开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wifi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开关再进行扫码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无需连接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)"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(wifiState==wifiManager.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 xml:space="preserve">WIFI_STATE_ENABLED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 Toast.makeText(getActivity(),"WIFI_STATE_ENABLED",Toast.LENGTH_SHORT).show();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(wifiState==wifiManager.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WIFI_STATE_DISABLING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 Toast.makeText(getActivity(),"WIFI_STATE_DISABLING",Toast.LENGTH_SHORT).show();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(wifiState==wifiManager.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WIFI_STATE_ENABLING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Toast.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(getActivity(),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正在打开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wifi,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请等待几秒钟后再进行尝试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if (WifiManager.WIFI_STATE_CHANGED_ACTION.equals(action))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{ //获取当前的wifi状态int类型数据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int mWifiState = intent.getIntExtra(WifiManager.EXTRA_WIFI_STATE, 0); switch (mWifiState ) {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case WifiManager.WIFI_STATE_ENABLED: //已打开 break;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case WifiManager.WIFI_STATE_ENABLING: //打开中 break;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case WifiManager.WIFI_STATE_DISABLED: //已关闭 break;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case WifiManager.WIFI_STATE_DISABLING: //关闭中 break;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case WifiManager.WIFI_STATE_UNKNOWN: //未知 break; </w:t>
            </w:r>
          </w:p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35194"/>
    <w:rsid w:val="0BF3519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2018-10-05T07:54:00Z</dcterms:created>
  <dc:creator>liberty</dc:creator>
  <cp:lastModifiedBy>liberty</cp:lastModifiedBy>
  <dcterms:modified xsi:type="dcterms:W3CDTF">2018-10-05T13:26:17Z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