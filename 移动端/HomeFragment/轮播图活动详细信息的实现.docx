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活动详细信息的实现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新建activityInformation.java类，用来存放一个活动的所有信息，并且这个类一定要继承Serializable这个接口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activityInformation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2"/>
                <w:szCs w:val="22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FF0000"/>
                <w:sz w:val="22"/>
                <w:szCs w:val="22"/>
                <w:shd w:val="clear" w:fill="FFFFFF"/>
              </w:rPr>
              <w:t>Serializable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credit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学分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标题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createTime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发布时间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活动开始时间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endtime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活动结束时间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looknum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点击量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maxnum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限量预约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reservationnum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已预约人数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地点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introduce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活动精度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tea_pic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导师照片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tea_name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导师名字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ste_introcedouce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地点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picture_url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活动图片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活动进行情况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全部都要生成get set方法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给轮播图添加点击事件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在HomeFragment.java添加变量：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String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idd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活动的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id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String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imgsrc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活动的图片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url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HomeClass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homeClass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HomeClass(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this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activityInformation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activityInformation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22"/>
                      <w:szCs w:val="22"/>
                      <w:shd w:val="clear" w:fill="FFFFFF"/>
                    </w:rPr>
                    <w:t>一个活动的详细信息</w:t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在public View onCreateView这个方法里实现轮播图的点击事件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.setOnBannerListener(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OnBannerListener()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OnBannerClick(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position)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homeClass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.show(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numList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.get(position)+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//这个是通过活动的id找到他的信息信息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imgsrc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imageList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.get(position);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//得到活动的图片链接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idd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numList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.get(position)+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//得到活动id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新建类HomeClass.java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定义变量：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activityInformation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activityInformation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activityInformation();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HomeFragment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homeFragment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HomeClass(HomeFragment homeFragment)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homeFragment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homeFragment;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写show(String aa_id)方法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访问网络拿到数据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show(String aa_id)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Handler  handlger=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Handler(){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handleMessage(Message msg)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.handleMessage(msg);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0x01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我执行了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1808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//执行HomeFragment里的回调函数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homeFragment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.shoee(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url = Net.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S_ACTIVITY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"?act_id="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aa_id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"&amp;s_id="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MyApplication.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getS_id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url);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OkHttpClient okHttpClient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Request request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Request.Builder().url(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).build();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访问不同的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在这改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 call = 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里面的：网络请求失败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网络请求好了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String responseData = response.body().string();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JSONObject jsonObject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JSONObject(responseData);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.setCreateTime(jsonObject.getString(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"createtime"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.setAddress(jsonObject.getString(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.setEndtime(jsonObject.getString(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"endtime"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.setCredit(jsonObject.getString(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"credit"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.setIntroduce(jsonObject.getString(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"introduce"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.setLooknum(jsonObject.getString(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"looknum"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.setName(jsonObject.getString(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.setMaxnum(jsonObject.getString(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"maxnum"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.setReservationnum(jsonObject.getString(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"reservationnum"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.setTea_pic(jsonObject.getString(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"tea_pic"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.setTea_name(jsonObject.getString(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"tea_name"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.setStarttime(jsonObject.getString(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"starttime"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.setAddress(jsonObject.getString(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.setPicture_url(jsonObject.getString(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"picture_url"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.setCode(jsonObject.getString(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"code"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handlger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.sendEmptyMessage(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0x01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我出来了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(JSONException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在HomeFragment添加回调shoee(activityInformation)回调函数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shoee(activityInformation activityInformation){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=activityInformation;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 intent=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Intent(getActivity(), HomeItem.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intent.putExtra(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"act_id"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idd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//传递活动的id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intent.putExtra(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,activityInformation);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//传递整个活动信息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intent.putExtra(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"imgsrc"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imgsrc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//传递活动的图片url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startActivity(intent);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新建活动HomeItem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76120" cy="11931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写方法ss(activityInformation activityInfomation)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ss(activityInformation activityInformation)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=activityInformation;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event_sfl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.setRefreshing(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event_name_tv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.getName());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event_createtime_tv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.getCreateTime());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event_looknum_tv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.getLooknum());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event_starttime_tv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.getStarttime());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event_endtime_tv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.getEndtime());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event_address_tv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.getAddress());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event_reservationnum_tv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.getReservationnum());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event_maxnum_tv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.getMaxnum());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event_credit_tv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.getCredit());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event_tea_name_tv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.getTea_name());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event_tea_introduce_tv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.getIntroduce());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event_introduce_tv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.getSte_introcedouce());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String status=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(activityInformation.getCode()){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取消预约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"2"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预约活动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不可取消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"4"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不可预约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"5"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已经签到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"6"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已经开始，扫码进行签到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"7"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等待老师给分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已经给分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"9"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活动已开始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活动已结束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"11"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第一次活动结束，第二次还未开始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event_appoint_tv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.setText(status);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List&lt;String&gt; imglist=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imglist.add(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imgsrc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.setBannerAnimation(Transformer.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.setImages(imglist);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.setImageLoader(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GlideImageLoader());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event_banner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.setOnBannerListener(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OnBannerListener()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OnBannerClick(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position)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我被点了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image(activityInformation.getTea_pic());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活动图片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+activityInformation.getPicture_url()+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"kl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老师图片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+activityInformation.getTea_pic()+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加载网络图片的方法：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image(String url){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OkHttpClient okHttpClient=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Request request=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Request.Builder().url(url).build();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Call call=okHttpClient.newCall(request);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 Picture_bt=response.body().bytes();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,Picture_bt.toString());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Message message=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.obtainMessage();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message.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=Picture_bt;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message.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.sendMessage(message);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Handler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Handler(){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handleMessage(Message msg)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.handleMessage(msg);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byte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[]Pi=(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[])msg.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Bitmap bitmap=BitmapFactory.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decodeByteArray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(Pi,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,Pi.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event_tea_pic_iv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.setImageBitmap(bitmap);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添加下拉刷新功能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event_sfl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.setOnRefreshListener(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SwipeRefreshLayout.OnRefreshListener()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onRefresh()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showinfor(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a_id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写方法showinfor(String a_id);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showinfor(String aa_id){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url = Net.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S_ACTIVITY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"?act_id="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aa_id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"&amp;s_id="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MyApplication.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getS_id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url);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OkHttpClient okHttpClient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Request request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Request.Builder().url(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).build();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访问不同的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在这改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 call = 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里面的：网络请求失败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网络请求好了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String responseData = response.body().string();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JSONObject jsonObject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JSONObject(responseData);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.setCreateTime(jsonObject.getString(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"createtime"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.setAddress(jsonObject.getString(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.setEndtime(jsonObject.getString(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"endtime"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.setCredit(jsonObject.getString(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"credit"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.setIntroduce(jsonObject.getString(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"introduce"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.setLooknum(jsonObject.getString(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"looknum"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.setName(jsonObject.getString(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.setMaxnum(jsonObject.getString(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"maxnum"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.setReservationnum(jsonObject.getString(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"reservationnum"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.setTea_pic(jsonObject.getString(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"tea_pic"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.setTea_name(jsonObject.getString(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"tea_name"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.setStarttime(jsonObject.getString(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"starttime"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.setAddress(jsonObject.getString(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.setPicture_url(jsonObject.getString(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"picture_url"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activityInformation.setSte_introcedouce(jsonObject.getString("introcedouce"));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//handler.sendEmptyMessage(12);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我出来了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(JSONException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activityInformationn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A0E4C"/>
    <w:multiLevelType w:val="singleLevel"/>
    <w:tmpl w:val="8C8A0E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E45E9"/>
    <w:rsid w:val="6C4E45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2018-10-04T11:43:00Z</dcterms:created>
  <dc:creator>liberty</dc:creator>
  <cp:lastModifiedBy>liberty</cp:lastModifiedBy>
  <dcterms:modified xsi:type="dcterms:W3CDTF">2018-10-04T12:24:34Z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