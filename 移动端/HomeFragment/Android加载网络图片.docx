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Android加载网络图片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这里我用的okhttp加载网络数据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先声明一个变量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Handler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handler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Handler(){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handleMessage(Message msg)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.handleMessage(msg);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what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==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ind w:firstLine="1100" w:firstLineChars="500"/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</w:pP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//通过message，拿到字节数组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byte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[]Pi=(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byte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[])msg.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obj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ind w:firstLine="1100" w:firstLineChars="500"/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</w:pP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//使用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BitmapFactory</w:t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工厂，把字节数组转化为bitmap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Bitmap</w:t>
            </w: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bitmap=BitmapFactory.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decodeByteArray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(Pi,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,Pi.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</w:t>
            </w: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//显示图片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ind w:firstLine="1101" w:firstLineChars="5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event_tea_pic_iv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.setImageBitmap(bitmap);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声明一个方法image(String url)用来处理网络断图片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image(String url){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OkHttpClient okHttpClient=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OkHttpClient();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Request request=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Request.Builder().url(url).build();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Call call=okHttpClient.newCall(request);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call.enqueue(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Callback()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onFailure(Call call, IOException e)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 xml:space="preserve">         Log.i(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zjc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网络断加载失败</w:t>
            </w:r>
            <w:r>
              <w:rPr>
                <w:rFonts w:hint="default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onResponse(Call call, Response response)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byte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[] Picture_bt=response.body().bytes();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Message message=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handler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.obtainMessage();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message.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obj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=Picture_bt;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message.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what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handler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.sendMessage(message);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大功告成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全部代码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after="226" w:after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com.example.a11699.sdsyu.item;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HomeItem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AppCompatActivity {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ImageView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event_tea_pic_iv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Handler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handler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Handler(){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handleMessage(Message msg)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.handleMessage(msg);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what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==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byte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[]Pi=(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byte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[])msg.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obj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Bitmap bitmap=BitmapFactory.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2"/>
                <w:szCs w:val="22"/>
                <w:shd w:val="clear" w:fill="FFFFFF"/>
              </w:rPr>
              <w:t>decodeByteArray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(Pi,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,Pi.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length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event_tea_pic_iv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.setImageBitmap(bitmap);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@SuppressLint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"HandlerLeak"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onCreate(Bundle savedInstanceState)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.onCreate(savedInstanceState);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setContentView(R.layout.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activity_home_item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 xml:space="preserve">event_tea_pic_iv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 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event_tea_pic_iv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String a_id = getIntent().getStringExtra(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"act_id"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image(activityInformation.getTea_pic());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image(String url){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OkHttpClient okHttpClient=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OkHttpClient();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Request request=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Request.Builder().url(url).build();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Call call=okHttpClient.newCall(request);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call.enqueue(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Callback()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onFailure(Call call, IOException e)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onResponse(Call call, Response response)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byte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[] Picture_bt=response.body().bytes();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Message message=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handler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.obtainMessage();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message.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obj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=Picture_bt;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 message.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what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FF"/>
                <w:sz w:val="22"/>
                <w:szCs w:val="22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handler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.sendMessage(message);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  <w:bookmarkStart w:id="0" w:name="_GoBack"/>
            <w:bookmarkEnd w:id="0"/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E1B0C5"/>
    <w:multiLevelType w:val="singleLevel"/>
    <w:tmpl w:val="D4E1B0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317942"/>
    <w:rsid w:val="5931794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699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2018-10-04T02:45:00Z</dcterms:created>
  <dc:creator>liberty</dc:creator>
  <cp:lastModifiedBy>liberty</cp:lastModifiedBy>
  <dcterms:modified xsi:type="dcterms:W3CDTF">2018-10-04T02:58:04Z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