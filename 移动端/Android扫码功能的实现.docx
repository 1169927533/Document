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Android扫码功能的实现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导入model包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888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建立联系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4090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将这添加进去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在APplication.xml添加相机权限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uses-permission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"android.permission.CAMERA"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/&gt;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拍照的权限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i/>
          <w:color w:val="808080"/>
          <w:sz w:val="22"/>
          <w:szCs w:val="22"/>
          <w:shd w:val="clear" w:fill="FFFFFF"/>
          <w:lang w:val="en-US" w:eastAsia="zh-CN"/>
        </w:rPr>
        <w:t>//手机震动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uses-permission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"android.permission.VIBRATE"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com.example.a11699.erweima;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android.Manifest;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android.content.Intent;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android.content.pm.PackageManager;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android.os.Build;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android.os.StrictMode;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android.support.annotation.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Nullable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android.support.v7.app.AppCompatActivity;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android.os.Bundle;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android.view.View;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android.widget.Button;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android.widget.Toast;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com.uuzuche.lib_zxing.activity.CaptureActivity;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com.uuzuche.lib_zxing.activity.CodeUtils;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com.uuzuche.lib_zxing.activity.ZXingLibrary;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MainActivity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AppCompatActivity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RE_CODE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111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button1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activity_main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ZXingLibrary.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initDisplayOpinion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&gt;= 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(checkSelfPermission(Manifest.permission.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CAMERA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!= PackageManager.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PERMISSION_GRANTED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requestPermissions(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String[] {Manifest.permission.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CAMERA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button1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=(Button)findViewById(R.id.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button1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button1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Intent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Intent(getApplication(), CaptureActivity.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startActivityForResult(intent,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RE_CODE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处理二维码返回的结果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onActivityResult(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requestCode,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resultCode,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@Nullable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 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.onActivityResult(requestCode, resultCode, data);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(requestCode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RE_CODE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处理扫描结果（在界面上显示）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!= data)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Bundle bundle = data.getExtras();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(bundle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(bundle.getInt(CodeUtils.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== CodeUtils.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result = bundle.getString(CodeUtils.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RESULT_STRING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解析结果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result,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(bundle.getInt(CodeUtils.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== CodeUtils.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RESULT_FAILED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解析二维码失败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12620" cy="2651760"/>
            <wp:effectExtent l="0" t="0" r="1143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8535" cy="2628900"/>
            <wp:effectExtent l="0" t="0" r="184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D0040"/>
    <w:multiLevelType w:val="singleLevel"/>
    <w:tmpl w:val="503D0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D3EB3"/>
    <w:rsid w:val="4BDD3E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2018-10-06T02:51:00Z</dcterms:created>
  <dc:creator>liberty</dc:creator>
  <cp:lastModifiedBy>liberty</cp:lastModifiedBy>
  <dcterms:modified xsi:type="dcterms:W3CDTF">2018-10-06T02:54:52Z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