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SSM引入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myecplise配置maven环境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"https://www.cnblogs.com/fancyzero/archive/2012/06/09/maven3.html"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https://www.cnblogs.com/fancyzero/archive/2012/06/09/maven3.html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maven配置的时候在setting需要添加的内容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070735"/>
            <wp:effectExtent l="0" t="0" r="762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&lt;localRepository&gt;D:\Repositories\Maven&lt;/localRepository&gt;</w:t>
            </w:r>
          </w:p>
        </w:tc>
      </w:tr>
    </w:tbl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344420"/>
            <wp:effectExtent l="0" t="0" r="3175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&lt;profile&gt;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&lt;id&gt;jdk-1.7&lt;/id&gt;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&lt;activation&gt;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&lt;activeByDefault&gt;true&lt;/activeByDefault&gt;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&lt;jdk&gt;1.7&lt;/jdk&gt;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&lt;/activation&gt;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&lt;properties&gt;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&lt;maven.compiler.source&gt;1.7&lt;/maven.compiler.source&gt;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&lt;maven.compiler.target&gt;1.7&lt;/maven.compiler.target&gt;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&lt;maven.compiler.compilerVersion&gt;1.7&lt;/maven.compiler.compilerVersion&gt;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&lt;/properties&gt;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&lt;/profile&gt;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之前一直报这个错误</w:t>
      </w:r>
    </w:p>
    <w:p>
      <w:pPr>
        <w:numPr>
          <w:numId w:val="0"/>
        </w:numPr>
      </w:pPr>
      <w:r>
        <w:drawing>
          <wp:inline distT="0" distB="0" distL="114300" distR="114300">
            <wp:extent cx="4742815" cy="54292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372870"/>
            <wp:effectExtent l="0" t="0" r="5715" b="177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看看这个是不是1.5，如果是1.5就要改成1.7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3006090"/>
            <wp:effectExtent l="0" t="0" r="3810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这个也要注意。不然每次更新都会导致jdk错误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426970"/>
            <wp:effectExtent l="0" t="0" r="6985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2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6B176"/>
    <w:multiLevelType w:val="singleLevel"/>
    <w:tmpl w:val="6FC6B1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04375"/>
    <w:rsid w:val="1C623B38"/>
    <w:rsid w:val="53560601"/>
    <w:rsid w:val="6D535020"/>
    <w:rsid w:val="75F0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699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2018-11-20T10:26:00Z</dcterms:created>
  <dc:creator>liberty</dc:creator>
  <cp:lastModifiedBy>liberty</cp:lastModifiedBy>
  <dcterms:modified xsi:type="dcterms:W3CDTF">2018-11-20T15:23:18Z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