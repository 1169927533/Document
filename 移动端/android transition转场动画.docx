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 transition转场动画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android里活动的跳转有三种动画，Explode，Slide，Fade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15055" cy="2284730"/>
            <wp:effectExtent l="0" t="0" r="4445" b="1270"/>
            <wp:docPr id="2" name="图片 2" descr="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GI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5055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当我们需要的时候现在style里面设置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而你需要做的，首先对Activity的ThemeStyle添加</w:t>
            </w:r>
            <w:r>
              <w:rPr>
                <w:rStyle w:val="6"/>
              </w:rPr>
              <w:t>windowContentTransitions</w:t>
            </w:r>
            <w:r>
              <w:t>属性：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-219710</wp:posOffset>
                  </wp:positionH>
                  <wp:positionV relativeFrom="paragraph">
                    <wp:posOffset>55880</wp:posOffset>
                  </wp:positionV>
                  <wp:extent cx="5274310" cy="1918970"/>
                  <wp:effectExtent l="0" t="0" r="2540" b="5080"/>
                  <wp:wrapSquare wrapText="bothSides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18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&lt;style name="AppTheme" parent="Theme.AppCompat.Light.DarkActionBar"&gt; 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 xml:space="preserve">  ...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 xml:space="preserve">  &lt;!-- 允许使用transitions --&gt;  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 xml:space="preserve">  &lt;item name="android:windowContentTransitions"&gt;true&lt;/item&gt;  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 xml:space="preserve">  &lt;!--是否覆盖执行，其实可以理解成是否同步执行还是顺序执行--&gt;  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 xml:space="preserve">  &lt;item name="android:windowAllowEnterTransitionOverlap"&gt;false&lt;/item&gt;  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t xml:space="preserve">  &lt;item name="android:windowAllowReturnTransitionOverlap"&gt;false&lt;/item&gt;&lt;/style&gt;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然后就是专场的动画事件了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Consolas" w:hAnsi="Consolas" w:eastAsia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  <w:t>switch (v.getId()){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  <w:t xml:space="preserve">    case R.id.fabbb:</w:t>
            </w:r>
            <w:r>
              <w:rPr>
                <w:rFonts w:hint="eastAsia" w:ascii="Consolas" w:hAnsi="Consolas" w:eastAsia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  <w:t xml:space="preserve"> 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ind w:firstLine="660" w:firstLineChars="300"/>
              <w:jc w:val="left"/>
              <w:rPr>
                <w:rFonts w:hint="eastAsia" w:ascii="Consolas" w:hAnsi="Consolas" w:eastAsia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ind w:firstLine="660" w:firstLineChars="300"/>
              <w:jc w:val="left"/>
              <w:rPr>
                <w:rFonts w:hint="eastAsia" w:ascii="Consolas" w:hAnsi="Consolas" w:eastAsia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  <w:t>Slide slide=new Slide();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ind w:firstLine="660" w:firstLineChars="300"/>
              <w:jc w:val="left"/>
              <w:rPr>
                <w:rFonts w:hint="eastAsia" w:ascii="Consolas" w:hAnsi="Consolas" w:eastAsia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  <w:t>slide.setDuration(1000);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getWindow().setExitTransition(slide);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//Activity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过渡动画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getWindow().setEnterTransition(slide);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//Activity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过渡动画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ind w:firstLine="660" w:firstLineChars="300"/>
              <w:jc w:val="left"/>
              <w:rPr>
                <w:rFonts w:hint="eastAsia" w:ascii="Consolas" w:hAnsi="Consolas" w:eastAsia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  <w:t>startActivity(new Intent(this,DonghuaActivity.calss),ActivityOptions.makeSceneTranstionAnimation(this).toBundle());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ind w:firstLine="660" w:firstLineChars="300"/>
              <w:jc w:val="left"/>
              <w:rPr>
                <w:rFonts w:hint="eastAsia" w:ascii="Consolas" w:hAnsi="Consolas" w:eastAsia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ind w:firstLine="660" w:firstLineChars="300"/>
              <w:jc w:val="left"/>
              <w:rPr>
                <w:rFonts w:hint="eastAsia" w:ascii="Consolas" w:hAnsi="Consolas" w:eastAsia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  <w:t>break;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这样就能实现滑动的出场动画了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入场动画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Explode explode = </w:t>
      </w:r>
      <w:r>
        <w:rPr>
          <w:rFonts w:hint="default" w:ascii="Consolas" w:hAnsi="Consolas" w:eastAsia="Consolas" w:cs="Consolas"/>
          <w:b w:val="0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new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Explode();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    explode.setDuration(</w:t>
      </w:r>
      <w:r>
        <w:rPr>
          <w:rFonts w:hint="default" w:ascii="Consolas" w:hAnsi="Consolas" w:eastAsia="Consolas" w:cs="Consolas"/>
          <w:b w:val="0"/>
          <w:i w:val="0"/>
          <w:caps w:val="0"/>
          <w:color w:val="D19A66"/>
          <w:spacing w:val="0"/>
          <w:sz w:val="19"/>
          <w:szCs w:val="19"/>
          <w:bdr w:val="none" w:color="auto" w:sz="0" w:space="0"/>
          <w:shd w:val="clear" w:fill="282C34"/>
        </w:rPr>
        <w:t>1000L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ABB2BF"/>
          <w:spacing w:val="0"/>
          <w:sz w:val="19"/>
          <w:szCs w:val="19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    getWindow().setEnterTransition(explode);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android的共享元素间的专场动画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首先，我们要在两个共享元素上设置共享属性android：tramstionName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&lt;LinearLayout android:id="@+id/tv_share_elements" android:layout_width="match_parent" android:layout_height="56dp" android:background="?android:attr/selectableItemBackground" android:orientation="horizontal" android:paddingLeft="@dimen/activity_horizontal_margin"&gt;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&lt;ImageView android:id="@+id/img_share" android:layout_width="wrap_content" android:layout_height="wrap_content" android:layout_gravity="center_vertical" android:background="@drawable/circle_orange" </w:t>
            </w:r>
            <w:r>
              <w:rPr>
                <w:rFonts w:ascii="宋体" w:hAnsi="宋体" w:eastAsia="宋体" w:cs="宋体"/>
                <w:color w:val="FFFFFF" w:themeColor="background1"/>
                <w:kern w:val="0"/>
                <w:sz w:val="24"/>
                <w:szCs w:val="24"/>
                <w:shd w:val="clear" w:fill="000000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android:transitionName="share"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/&gt;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&lt;TextView android:id="@+id/tv_share" android:layout_width="wrap_content" android:layout_height="wrap_content" android:layout_gravity="center_vertical" android:layout_marginLeft="12dp"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android:gravity="center_vertical"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android:text="Shared Elements"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000000"/>
                <w:lang w:val="en-US" w:eastAsia="zh-CN" w:bidi="ar"/>
              </w:rPr>
              <w:t>android:transitionName="share_text"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/&gt; &lt;/LinearLayout&gt;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&lt;View android:id="@+id/view_top" android:layout_width="match_parent" android:layout_height="200dp" android:background="@color/color_orange" android:transitionName="share"&gt; &lt;/View&gt; &lt;TextView android:id="@+id/tv_transition_type" android:layout_width="match_parent" android:layout_height="wrap_content" android:layout_marginTop="@dimen/activity_vertical_margin" android:gravity="center"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android:text="Shared Elements"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000000"/>
                <w:lang w:val="en-US" w:eastAsia="zh-CN" w:bidi="ar"/>
              </w:rPr>
              <w:t xml:space="preserve"> android:transitionName="share_text"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这时候的专场动画要用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* 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共享一个元素的时候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*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第一个参数 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activity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第二个参数 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View sharedElement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共享的元素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*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第三个参数 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sharedElementName 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在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xml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中指定的共享元素的名字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*/</w:t>
      </w:r>
    </w:p>
    <w:p>
      <w:pPr>
        <w:rPr>
          <w:rFonts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shd w:val="clear" w:fill="F6F6F6"/>
        </w:rPr>
      </w:pPr>
      <w:r>
        <w:rPr>
          <w:rFonts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shd w:val="clear" w:fill="F6F6F6"/>
        </w:rPr>
        <w:t>ActivityOptions.makeSceneTransitionAnimation()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5"/>
                <w:szCs w:val="15"/>
              </w:rPr>
            </w:pPr>
            <w:r>
              <w:rPr>
                <w:sz w:val="15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3775710</wp:posOffset>
                      </wp:positionH>
                      <wp:positionV relativeFrom="paragraph">
                        <wp:posOffset>1786255</wp:posOffset>
                      </wp:positionV>
                      <wp:extent cx="914400" cy="914400"/>
                      <wp:effectExtent l="4445" t="4445" r="14605" b="14605"/>
                      <wp:wrapNone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985385" y="6680835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这个fab是控件的名字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97.3pt;margin-top:140.65pt;height:72pt;width:72pt;z-index:251659264;mso-width-relative:page;mso-height-relative:page;" fillcolor="#FFFFFF [3201]" filled="t" stroked="t" coordsize="21600,21600" o:gfxdata="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CLRyL3YAAAACwEAAA8AAAAAAAAAAQAgAAAA&#10;IgAAAGRycy9kb3ducmV2LnhtbFBLAQIUABQAAAAIAIdO4kCWmLWPRAIAAHQEAAAOAAAAAAAAAAEA&#10;IAAAACcBAABkcnMvZTJvRG9jLnhtbFBLBQYAAAAABgAGAFkBAADd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这个fab是控件的名字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switch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(view.getId())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R.id.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fab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getWindow().setExitTransition(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//Activity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过渡动画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getWindow().setEnterTransition(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//Activity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过渡动画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(Build.VERSION.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SDK_INT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&gt;= Build.VERSION_CODES.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LOLLIPOP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这个是另外一种形式的过度动画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ActivityOptions options =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ActivityOptions.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makeSceneTransitionAnimation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fab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fab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.getTransitionName());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startActivity(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Intent(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 RegisterActivity.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), options.toBundle());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startActivity(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Intent(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 RegisterActivity.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</w:p>
          <w:p>
            <w:pP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sz w:val="19"/>
                <w:szCs w:val="19"/>
                <w:shd w:val="clear" w:fill="F6F6F6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rPr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shd w:val="clear" w:fill="F6F6F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492A04"/>
    <w:rsid w:val="04492A04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1699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2018-11-03T05:07:00Z</dcterms:created>
  <dc:creator>liberty</dc:creator>
  <cp:lastModifiedBy>liberty</cp:lastModifiedBy>
  <dcterms:modified xsi:type="dcterms:W3CDTF">2018-11-03T05:42:46Z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